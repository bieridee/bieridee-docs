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05C0" w14:textId="77777777" w:rsidR="00FD5087" w:rsidRPr="00B25D67" w:rsidRDefault="00FD5087" w:rsidP="00FD5087">
      <w:pPr>
        <w:jc w:val="center"/>
      </w:pPr>
    </w:p>
    <w:p w14:paraId="268876A9" w14:textId="77777777" w:rsidR="00FD5087" w:rsidRPr="00B25D67" w:rsidRDefault="00FD5087" w:rsidP="00FD5087">
      <w:pPr>
        <w:jc w:val="center"/>
      </w:pPr>
    </w:p>
    <w:p w14:paraId="5C3CF80D" w14:textId="77777777" w:rsidR="00FD5087" w:rsidRPr="00B25D67" w:rsidRDefault="00FD5087" w:rsidP="00FD5087">
      <w:pPr>
        <w:jc w:val="center"/>
      </w:pPr>
    </w:p>
    <w:p w14:paraId="2A04EF94" w14:textId="77777777" w:rsidR="00FD5087" w:rsidRPr="00B25D67" w:rsidRDefault="00FD5087" w:rsidP="00FD5087">
      <w:pPr>
        <w:jc w:val="center"/>
      </w:pPr>
    </w:p>
    <w:p w14:paraId="1A67C6FA" w14:textId="77777777" w:rsidR="00FD5087" w:rsidRPr="00B25D67" w:rsidRDefault="00FD5087" w:rsidP="00FD5087">
      <w:pPr>
        <w:jc w:val="center"/>
      </w:pPr>
    </w:p>
    <w:p w14:paraId="1A491FDE" w14:textId="77777777" w:rsidR="00FD5087" w:rsidRPr="00B25D67" w:rsidRDefault="00FD5087" w:rsidP="00FD5087">
      <w:pPr>
        <w:jc w:val="center"/>
      </w:pPr>
    </w:p>
    <w:p w14:paraId="02584039" w14:textId="77777777" w:rsidR="00FD5087" w:rsidRPr="00B25D67" w:rsidRDefault="00FD5087" w:rsidP="00FD5087">
      <w:pPr>
        <w:jc w:val="center"/>
      </w:pPr>
    </w:p>
    <w:p w14:paraId="0EA48382" w14:textId="77777777" w:rsidR="00FD5087" w:rsidRPr="00B25D67" w:rsidRDefault="00FD5087" w:rsidP="00FD5087">
      <w:pPr>
        <w:jc w:val="center"/>
      </w:pPr>
    </w:p>
    <w:p w14:paraId="6BBCC804" w14:textId="11E86AFB" w:rsidR="00C35BC8" w:rsidRPr="00B25D67" w:rsidRDefault="00F30621" w:rsidP="00F30621">
      <w:pPr>
        <w:jc w:val="center"/>
      </w:pPr>
      <w:r>
        <w:rPr>
          <w:rFonts w:ascii="OCR A Std" w:hAnsi="OCR A Std"/>
          <w:noProof/>
          <w:sz w:val="96"/>
          <w:szCs w:val="96"/>
          <w:lang w:eastAsia="de-CH"/>
        </w:rPr>
        <w:drawing>
          <wp:inline distT="0" distB="0" distL="0" distR="0" wp14:anchorId="3BFE6C08" wp14:editId="776417EA">
            <wp:extent cx="3331808" cy="3119337"/>
            <wp:effectExtent l="0" t="0" r="2540" b="5080"/>
            <wp:docPr id="14" name="Grafik 14" descr="C:\Users\chrigi\dropbox\Dropbox\hsr.public\SE2P\pixel.b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gi\dropbox\Dropbox\hsr.public\SE2P\pixel.be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98" cy="311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2136" w14:textId="77777777" w:rsidR="00C35BC8" w:rsidRPr="00B25D67" w:rsidRDefault="00C35BC8"/>
    <w:p w14:paraId="1DD0F3DA" w14:textId="77777777" w:rsidR="00C35BC8" w:rsidRPr="00B25D67" w:rsidRDefault="00C35BC8"/>
    <w:p w14:paraId="7427C6DD" w14:textId="77777777" w:rsidR="00C35BC8" w:rsidRPr="00B25D67" w:rsidRDefault="00C35BC8"/>
    <w:p w14:paraId="3504EFDE" w14:textId="77777777" w:rsidR="00C35BC8" w:rsidRPr="00B25D67" w:rsidRDefault="00C35BC8"/>
    <w:p w14:paraId="1972DA90" w14:textId="17DA44FF" w:rsidR="00C35BC8" w:rsidRPr="00B25D67" w:rsidRDefault="001B5DD4" w:rsidP="00C35BC8">
      <w:pPr>
        <w:pStyle w:val="Titel"/>
        <w:rPr>
          <w:b w:val="0"/>
        </w:rPr>
      </w:pPr>
      <w:r w:rsidRPr="00B25D67">
        <w:t xml:space="preserve">Projekt: </w:t>
      </w:r>
      <w:proofErr w:type="spellStart"/>
      <w:r w:rsidR="00EE0020">
        <w:t>BierIdee</w:t>
      </w:r>
      <w:proofErr w:type="spellEnd"/>
      <w:r w:rsidRPr="00B25D67">
        <w:br/>
      </w:r>
      <w:r w:rsidRPr="00B25D67">
        <w:br/>
      </w:r>
      <w:r w:rsidR="00F77420" w:rsidRPr="00B25D67">
        <w:t>Projektplan</w:t>
      </w:r>
    </w:p>
    <w:p w14:paraId="663781A7" w14:textId="77777777" w:rsidR="00C35BC8" w:rsidRPr="00B25D67" w:rsidRDefault="00C35BC8" w:rsidP="00033B03">
      <w:pPr>
        <w:jc w:val="center"/>
      </w:pPr>
    </w:p>
    <w:p w14:paraId="7A75DE79" w14:textId="77777777" w:rsidR="002E1CF7" w:rsidRPr="00B25D67" w:rsidRDefault="002E1CF7" w:rsidP="00C35BC8">
      <w:pPr>
        <w:jc w:val="center"/>
      </w:pPr>
    </w:p>
    <w:p w14:paraId="16E4BCFF" w14:textId="77777777" w:rsidR="002E1CF7" w:rsidRPr="00B25D67" w:rsidRDefault="002E1CF7" w:rsidP="00C35BC8">
      <w:pPr>
        <w:jc w:val="center"/>
      </w:pPr>
    </w:p>
    <w:p w14:paraId="603351FC" w14:textId="4DCA17D4" w:rsidR="00C35BC8" w:rsidRPr="00B25D67" w:rsidRDefault="00F5307E" w:rsidP="00474AE3">
      <w:pPr>
        <w:jc w:val="center"/>
      </w:pPr>
      <w:r>
        <w:t>Danilo Bargen, Christian Fässler, Jonas Furrer</w:t>
      </w:r>
    </w:p>
    <w:p w14:paraId="2BDD1819" w14:textId="77777777" w:rsidR="00C35BC8" w:rsidRPr="00B25D67" w:rsidRDefault="00C35BC8">
      <w:r w:rsidRPr="00B25D67">
        <w:br w:type="page"/>
      </w:r>
    </w:p>
    <w:p w14:paraId="5BF251F8" w14:textId="77777777" w:rsidR="00EF23D7" w:rsidRPr="00B25D67" w:rsidRDefault="00EF23D7" w:rsidP="00EF23D7">
      <w:pPr>
        <w:pStyle w:val="berschrift1"/>
        <w:numPr>
          <w:ilvl w:val="0"/>
          <w:numId w:val="0"/>
        </w:numPr>
      </w:pPr>
      <w:bookmarkStart w:id="0" w:name="_Toc286833037"/>
      <w:bookmarkStart w:id="1" w:name="_Toc318812192"/>
      <w:r w:rsidRPr="00B25D67">
        <w:lastRenderedPageBreak/>
        <w:t>Änderungsgeschichte</w:t>
      </w:r>
      <w:bookmarkEnd w:id="0"/>
      <w:bookmarkEnd w:id="1"/>
    </w:p>
    <w:p w14:paraId="7A3F7D98" w14:textId="77777777" w:rsidR="00EF23D7" w:rsidRPr="00B25D67" w:rsidRDefault="00EF23D7" w:rsidP="00EF23D7"/>
    <w:tbl>
      <w:tblPr>
        <w:tblStyle w:val="LightShading-Accent11"/>
        <w:tblW w:w="9606" w:type="dxa"/>
        <w:tblLook w:val="04A0" w:firstRow="1" w:lastRow="0" w:firstColumn="1" w:lastColumn="0" w:noHBand="0" w:noVBand="1"/>
      </w:tblPr>
      <w:tblGrid>
        <w:gridCol w:w="1526"/>
        <w:gridCol w:w="1134"/>
        <w:gridCol w:w="4253"/>
        <w:gridCol w:w="2693"/>
      </w:tblGrid>
      <w:tr w:rsidR="00EF23D7" w:rsidRPr="00B25D67" w14:paraId="4F8DEB8C" w14:textId="77777777" w:rsidTr="00E44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0C21CA3" w14:textId="77777777" w:rsidR="00EF23D7" w:rsidRPr="00B25D67" w:rsidRDefault="00EF23D7" w:rsidP="00F57F25">
            <w:pPr>
              <w:rPr>
                <w:color w:val="auto"/>
              </w:rPr>
            </w:pPr>
            <w:r w:rsidRPr="00B25D67">
              <w:rPr>
                <w:color w:val="auto"/>
              </w:rPr>
              <w:t>Datum</w:t>
            </w:r>
          </w:p>
        </w:tc>
        <w:tc>
          <w:tcPr>
            <w:tcW w:w="1134" w:type="dxa"/>
          </w:tcPr>
          <w:p w14:paraId="61D1931F" w14:textId="77777777" w:rsidR="00EF23D7" w:rsidRPr="00B25D67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Version</w:t>
            </w:r>
          </w:p>
        </w:tc>
        <w:tc>
          <w:tcPr>
            <w:tcW w:w="4253" w:type="dxa"/>
          </w:tcPr>
          <w:p w14:paraId="4005FA7B" w14:textId="77777777" w:rsidR="00EF23D7" w:rsidRPr="00B25D67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Änderung</w:t>
            </w:r>
          </w:p>
        </w:tc>
        <w:tc>
          <w:tcPr>
            <w:tcW w:w="2693" w:type="dxa"/>
          </w:tcPr>
          <w:p w14:paraId="406721F1" w14:textId="77777777" w:rsidR="00EF23D7" w:rsidRPr="00B25D67" w:rsidRDefault="00EF23D7" w:rsidP="00F57F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Autor</w:t>
            </w:r>
          </w:p>
        </w:tc>
      </w:tr>
      <w:tr w:rsidR="00EF23D7" w:rsidRPr="00B25D67" w14:paraId="6415CE9F" w14:textId="7777777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2924143" w14:textId="1E51D124" w:rsidR="00E44E4F" w:rsidRPr="00B25D67" w:rsidRDefault="00B73CA7" w:rsidP="00F57F25">
            <w:pPr>
              <w:rPr>
                <w:color w:val="auto"/>
              </w:rPr>
            </w:pPr>
            <w:r w:rsidRPr="00B25D67">
              <w:rPr>
                <w:color w:val="auto"/>
              </w:rPr>
              <w:t>28.</w:t>
            </w:r>
            <w:r w:rsidR="00F5307E">
              <w:rPr>
                <w:color w:val="auto"/>
              </w:rPr>
              <w:t>0</w:t>
            </w:r>
            <w:r w:rsidRPr="00B25D67">
              <w:rPr>
                <w:color w:val="auto"/>
              </w:rPr>
              <w:t>2.2012</w:t>
            </w:r>
          </w:p>
        </w:tc>
        <w:tc>
          <w:tcPr>
            <w:tcW w:w="1134" w:type="dxa"/>
          </w:tcPr>
          <w:p w14:paraId="0FDE744B" w14:textId="67FD828D" w:rsidR="00EF23D7" w:rsidRPr="00B25D67" w:rsidRDefault="00B73CA7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0.1</w:t>
            </w:r>
          </w:p>
        </w:tc>
        <w:tc>
          <w:tcPr>
            <w:tcW w:w="4253" w:type="dxa"/>
          </w:tcPr>
          <w:p w14:paraId="642029A0" w14:textId="5388409D" w:rsidR="00EF23D7" w:rsidRPr="00B25D67" w:rsidRDefault="00B73CA7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25D67">
              <w:rPr>
                <w:color w:val="auto"/>
              </w:rPr>
              <w:t>Erstellung des Dokumentes</w:t>
            </w:r>
          </w:p>
        </w:tc>
        <w:tc>
          <w:tcPr>
            <w:tcW w:w="2693" w:type="dxa"/>
          </w:tcPr>
          <w:p w14:paraId="40E9CACC" w14:textId="1C895206" w:rsidR="00EF23D7" w:rsidRPr="00B25D67" w:rsidRDefault="00F5307E" w:rsidP="00E44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Bargen, Fässler, Furrer</w:t>
            </w:r>
          </w:p>
        </w:tc>
      </w:tr>
      <w:tr w:rsidR="00EF23D7" w:rsidRPr="00B25D67" w14:paraId="428C6D21" w14:textId="77777777" w:rsidTr="00E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3A493C9" w14:textId="78603803" w:rsidR="00EF23D7" w:rsidRPr="00B25D67" w:rsidRDefault="00F5307E" w:rsidP="00F57F25">
            <w:pPr>
              <w:rPr>
                <w:color w:val="auto"/>
              </w:rPr>
            </w:pPr>
            <w:r>
              <w:rPr>
                <w:color w:val="auto"/>
              </w:rPr>
              <w:t>01.03.2012</w:t>
            </w:r>
          </w:p>
        </w:tc>
        <w:tc>
          <w:tcPr>
            <w:tcW w:w="1134" w:type="dxa"/>
          </w:tcPr>
          <w:p w14:paraId="4BC660AF" w14:textId="59E6F336" w:rsidR="00EF23D7" w:rsidRPr="00B25D67" w:rsidRDefault="00F5307E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  <w:tc>
          <w:tcPr>
            <w:tcW w:w="4253" w:type="dxa"/>
          </w:tcPr>
          <w:p w14:paraId="1477EB2D" w14:textId="0C0D3B02" w:rsidR="00EF23D7" w:rsidRPr="00B25D67" w:rsidRDefault="00F5307E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Überarbeitung für erste Abgabe</w:t>
            </w:r>
          </w:p>
        </w:tc>
        <w:tc>
          <w:tcPr>
            <w:tcW w:w="2693" w:type="dxa"/>
          </w:tcPr>
          <w:p w14:paraId="5785C968" w14:textId="24127DB6" w:rsidR="00EF23D7" w:rsidRPr="00B25D67" w:rsidRDefault="00F5307E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Bargen, Fässler, Furrer</w:t>
            </w:r>
          </w:p>
        </w:tc>
      </w:tr>
      <w:tr w:rsidR="00EF23D7" w:rsidRPr="00B25D67" w14:paraId="7A288D8E" w14:textId="77777777" w:rsidTr="00E44E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043565E" w14:textId="746D7420" w:rsidR="00EF23D7" w:rsidRPr="00B25D67" w:rsidRDefault="00F5307E" w:rsidP="00F57F25">
            <w:pPr>
              <w:rPr>
                <w:color w:val="auto"/>
              </w:rPr>
            </w:pPr>
            <w:r>
              <w:rPr>
                <w:color w:val="auto"/>
              </w:rPr>
              <w:t>05.03.2012</w:t>
            </w:r>
          </w:p>
        </w:tc>
        <w:tc>
          <w:tcPr>
            <w:tcW w:w="1134" w:type="dxa"/>
          </w:tcPr>
          <w:p w14:paraId="525523A6" w14:textId="43D103E8" w:rsidR="00EF23D7" w:rsidRPr="00B25D67" w:rsidRDefault="00F5307E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0.3</w:t>
            </w:r>
          </w:p>
        </w:tc>
        <w:tc>
          <w:tcPr>
            <w:tcW w:w="4253" w:type="dxa"/>
          </w:tcPr>
          <w:p w14:paraId="2745666E" w14:textId="691462E9" w:rsidR="00EF23D7" w:rsidRPr="00B25D67" w:rsidRDefault="00F5307E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Ergänzung der fehlenden Informationen</w:t>
            </w:r>
          </w:p>
        </w:tc>
        <w:tc>
          <w:tcPr>
            <w:tcW w:w="2693" w:type="dxa"/>
          </w:tcPr>
          <w:p w14:paraId="2C775C9C" w14:textId="4E237782" w:rsidR="00EF23D7" w:rsidRPr="00B25D67" w:rsidRDefault="00F5307E" w:rsidP="00F5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Bargen, Fässler, Furrer</w:t>
            </w:r>
          </w:p>
        </w:tc>
      </w:tr>
      <w:tr w:rsidR="006F21B9" w:rsidRPr="00B25D67" w14:paraId="711AEEA7" w14:textId="77777777" w:rsidTr="00E44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1B367AE0" w14:textId="64DDFCBD" w:rsidR="006F21B9" w:rsidRPr="006F21B9" w:rsidRDefault="006F21B9" w:rsidP="00F57F25">
            <w:pPr>
              <w:rPr>
                <w:color w:val="auto"/>
              </w:rPr>
            </w:pPr>
            <w:r w:rsidRPr="006F21B9">
              <w:rPr>
                <w:color w:val="auto"/>
              </w:rPr>
              <w:t>06.03.2012</w:t>
            </w:r>
          </w:p>
        </w:tc>
        <w:tc>
          <w:tcPr>
            <w:tcW w:w="1134" w:type="dxa"/>
          </w:tcPr>
          <w:p w14:paraId="1414A2EB" w14:textId="3335C65D" w:rsidR="006F21B9" w:rsidRPr="006F21B9" w:rsidRDefault="006F21B9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F21B9">
              <w:rPr>
                <w:color w:val="auto"/>
              </w:rPr>
              <w:t>0.4</w:t>
            </w:r>
          </w:p>
        </w:tc>
        <w:tc>
          <w:tcPr>
            <w:tcW w:w="4253" w:type="dxa"/>
          </w:tcPr>
          <w:p w14:paraId="76BAC60B" w14:textId="3107A03F" w:rsidR="006F21B9" w:rsidRPr="006F21B9" w:rsidRDefault="006F21B9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6F21B9">
              <w:rPr>
                <w:color w:val="auto"/>
              </w:rPr>
              <w:t>Layouting</w:t>
            </w:r>
            <w:proofErr w:type="spellEnd"/>
            <w:r w:rsidRPr="006F21B9">
              <w:rPr>
                <w:color w:val="auto"/>
              </w:rPr>
              <w:t>, Ergänzung mit fehlenden Informationen</w:t>
            </w:r>
          </w:p>
        </w:tc>
        <w:tc>
          <w:tcPr>
            <w:tcW w:w="2693" w:type="dxa"/>
          </w:tcPr>
          <w:p w14:paraId="764C886F" w14:textId="0C9B6F26" w:rsidR="006F21B9" w:rsidRPr="006F21B9" w:rsidRDefault="006F21B9" w:rsidP="00F5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F21B9">
              <w:rPr>
                <w:color w:val="auto"/>
              </w:rPr>
              <w:t>Bargen, Fässler, Furrer</w:t>
            </w:r>
          </w:p>
        </w:tc>
      </w:tr>
    </w:tbl>
    <w:p w14:paraId="00CB8C55" w14:textId="77777777" w:rsidR="00C35BC8" w:rsidRPr="00B25D67" w:rsidRDefault="00C35BC8" w:rsidP="00C35BC8">
      <w:r w:rsidRPr="00B25D67">
        <w:br w:type="page"/>
      </w:r>
    </w:p>
    <w:p w14:paraId="1BD34337" w14:textId="77777777" w:rsidR="00C35BC8" w:rsidRPr="00B25D67" w:rsidRDefault="00C35BC8" w:rsidP="00577005">
      <w:pPr>
        <w:pStyle w:val="berschrift1"/>
        <w:numPr>
          <w:ilvl w:val="0"/>
          <w:numId w:val="0"/>
        </w:numPr>
      </w:pPr>
      <w:bookmarkStart w:id="2" w:name="_Toc318812193"/>
      <w:r w:rsidRPr="00B25D67">
        <w:lastRenderedPageBreak/>
        <w:t>Inhalt</w:t>
      </w:r>
      <w:bookmarkEnd w:id="2"/>
    </w:p>
    <w:p w14:paraId="12C66083" w14:textId="77777777" w:rsidR="00C35BC8" w:rsidRPr="00B25D67" w:rsidRDefault="00C35BC8" w:rsidP="00C35BC8"/>
    <w:sdt>
      <w:sdtPr>
        <w:id w:val="7748214"/>
        <w:docPartObj>
          <w:docPartGallery w:val="Table of Contents"/>
          <w:docPartUnique/>
        </w:docPartObj>
      </w:sdtPr>
      <w:sdtEndPr/>
      <w:sdtContent>
        <w:p w14:paraId="677D11F0" w14:textId="77777777" w:rsidR="00E7506B" w:rsidRDefault="00C87CA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r w:rsidRPr="00B25D67">
            <w:fldChar w:fldCharType="begin"/>
          </w:r>
          <w:r w:rsidR="00C35BC8" w:rsidRPr="00B25D67">
            <w:instrText xml:space="preserve"> TOC \o "1-3" \h \z \u </w:instrText>
          </w:r>
          <w:r w:rsidRPr="00B25D67">
            <w:fldChar w:fldCharType="separate"/>
          </w:r>
          <w:hyperlink w:anchor="_Toc318812192" w:history="1">
            <w:r w:rsidR="00E7506B" w:rsidRPr="00D75733">
              <w:rPr>
                <w:rStyle w:val="Hyperlink"/>
                <w:noProof/>
              </w:rPr>
              <w:t>Änderungsgeschichte</w:t>
            </w:r>
            <w:r w:rsidR="00E7506B">
              <w:rPr>
                <w:noProof/>
                <w:webHidden/>
              </w:rPr>
              <w:tab/>
            </w:r>
            <w:r w:rsidR="00E7506B">
              <w:rPr>
                <w:noProof/>
                <w:webHidden/>
              </w:rPr>
              <w:fldChar w:fldCharType="begin"/>
            </w:r>
            <w:r w:rsidR="00E7506B">
              <w:rPr>
                <w:noProof/>
                <w:webHidden/>
              </w:rPr>
              <w:instrText xml:space="preserve"> PAGEREF _Toc318812192 \h </w:instrText>
            </w:r>
            <w:r w:rsidR="00E7506B">
              <w:rPr>
                <w:noProof/>
                <w:webHidden/>
              </w:rPr>
            </w:r>
            <w:r w:rsidR="00E7506B"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2</w:t>
            </w:r>
            <w:r w:rsidR="00E7506B">
              <w:rPr>
                <w:noProof/>
                <w:webHidden/>
              </w:rPr>
              <w:fldChar w:fldCharType="end"/>
            </w:r>
          </w:hyperlink>
        </w:p>
        <w:p w14:paraId="44261BFF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193" w:history="1">
            <w:r w:rsidRPr="00D75733">
              <w:rPr>
                <w:rStyle w:val="Hyperlink"/>
                <w:noProof/>
              </w:rPr>
              <w:t>Inhalt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F07D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194" w:history="1">
            <w:r w:rsidRPr="00D75733">
              <w:rPr>
                <w:rStyle w:val="Hyperlink"/>
                <w:noProof/>
              </w:rPr>
              <w:t>1. 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29FA2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195" w:history="1">
            <w:r w:rsidRPr="00D75733">
              <w:rPr>
                <w:rStyle w:val="Hyperlink"/>
                <w:noProof/>
              </w:rPr>
              <w:t>1.1 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FAD8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196" w:history="1">
            <w:r w:rsidRPr="00D75733">
              <w:rPr>
                <w:rStyle w:val="Hyperlink"/>
                <w:noProof/>
              </w:rPr>
              <w:t>1.2 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0703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197" w:history="1">
            <w:r w:rsidRPr="00D75733">
              <w:rPr>
                <w:rStyle w:val="Hyperlink"/>
                <w:noProof/>
              </w:rPr>
              <w:t>2. Projekt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D00F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198" w:history="1">
            <w:r w:rsidRPr="00D75733">
              <w:rPr>
                <w:rStyle w:val="Hyperlink"/>
                <w:noProof/>
              </w:rPr>
              <w:t>2.1 Zweck und 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C4B7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199" w:history="1">
            <w:r w:rsidRPr="00D75733">
              <w:rPr>
                <w:rStyle w:val="Hyperlink"/>
                <w:noProof/>
              </w:rPr>
              <w:t>2.2 Primäre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5E39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0" w:history="1">
            <w:r w:rsidRPr="00D75733">
              <w:rPr>
                <w:rStyle w:val="Hyperlink"/>
                <w:noProof/>
              </w:rPr>
              <w:t>2.3 Erweiterungsmöglichkeiten</w:t>
            </w:r>
            <w:bookmarkStart w:id="3" w:name="_GoBack"/>
            <w:bookmarkEnd w:id="3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7DF6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1" w:history="1">
            <w:r w:rsidRPr="00D75733">
              <w:rPr>
                <w:rStyle w:val="Hyperlink"/>
                <w:noProof/>
              </w:rPr>
              <w:t>2.4 Lieferumfang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0443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2" w:history="1">
            <w:r w:rsidRPr="00D75733">
              <w:rPr>
                <w:rStyle w:val="Hyperlink"/>
                <w:noProof/>
              </w:rPr>
              <w:t>2.5 Annahmen und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C3329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3" w:history="1">
            <w:r w:rsidRPr="00D75733">
              <w:rPr>
                <w:rStyle w:val="Hyperlink"/>
                <w:noProof/>
              </w:rPr>
              <w:t>3. 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AE45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4" w:history="1">
            <w:r w:rsidRPr="00D75733">
              <w:rPr>
                <w:rStyle w:val="Hyperlink"/>
                <w:noProof/>
              </w:rPr>
              <w:t>3.1 Organisationsstruktur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6901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5" w:history="1">
            <w:r w:rsidRPr="00D75733">
              <w:rPr>
                <w:rStyle w:val="Hyperlink"/>
                <w:noProof/>
              </w:rPr>
              <w:t>3.2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62055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6" w:history="1">
            <w:r w:rsidRPr="00D75733">
              <w:rPr>
                <w:rStyle w:val="Hyperlink"/>
                <w:noProof/>
              </w:rPr>
              <w:t>3.2.1 Danilo Bargen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35F8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7" w:history="1">
            <w:r w:rsidRPr="00D75733">
              <w:rPr>
                <w:rStyle w:val="Hyperlink"/>
                <w:noProof/>
              </w:rPr>
              <w:t>3.2.2 Jonas Furrer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A43D0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8" w:history="1">
            <w:r w:rsidRPr="00D75733">
              <w:rPr>
                <w:rStyle w:val="Hyperlink"/>
                <w:noProof/>
              </w:rPr>
              <w:t>3.2.3 Christian Fässler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3870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09" w:history="1">
            <w:r w:rsidRPr="00D75733">
              <w:rPr>
                <w:rStyle w:val="Hyperlink"/>
                <w:noProof/>
              </w:rPr>
              <w:t>3.3 Verantwortlichkeiten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EB2B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0" w:history="1">
            <w:r w:rsidRPr="00D75733">
              <w:rPr>
                <w:rStyle w:val="Hyperlink"/>
                <w:noProof/>
              </w:rPr>
              <w:t>3.4 Externe 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993B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1" w:history="1">
            <w:r w:rsidRPr="00D75733">
              <w:rPr>
                <w:rStyle w:val="Hyperlink"/>
                <w:noProof/>
              </w:rPr>
              <w:t>4. Management Abläufe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2048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2" w:history="1">
            <w:r w:rsidRPr="00D75733">
              <w:rPr>
                <w:rStyle w:val="Hyperlink"/>
                <w:noProof/>
              </w:rPr>
              <w:t>4.1 Kostenvoranschlag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5EAC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3" w:history="1">
            <w:r w:rsidRPr="00D75733">
              <w:rPr>
                <w:rStyle w:val="Hyperlink"/>
                <w:noProof/>
              </w:rPr>
              <w:t>4.2 Zeitliche 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9B158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4" w:history="1">
            <w:r w:rsidRPr="00D75733">
              <w:rPr>
                <w:rStyle w:val="Hyperlink"/>
                <w:noProof/>
              </w:rPr>
              <w:t>4.2.1 Phasen / Iterationen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5409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5" w:history="1">
            <w:r w:rsidRPr="00D75733">
              <w:rPr>
                <w:rStyle w:val="Hyperlink"/>
                <w:noProof/>
              </w:rPr>
              <w:t>4.2.2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5B9A7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6" w:history="1">
            <w:r w:rsidRPr="00D75733">
              <w:rPr>
                <w:rStyle w:val="Hyperlink"/>
                <w:noProof/>
              </w:rPr>
              <w:t>4.3 Besprechungen und Iterationsplanung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3A73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7" w:history="1">
            <w:r w:rsidRPr="00D75733">
              <w:rPr>
                <w:rStyle w:val="Hyperlink"/>
                <w:noProof/>
              </w:rPr>
              <w:t>5. Risikomanagement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0E25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8" w:history="1">
            <w:r w:rsidRPr="00D75733">
              <w:rPr>
                <w:rStyle w:val="Hyperlink"/>
                <w:noProof/>
              </w:rPr>
              <w:t>5.1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560A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19" w:history="1">
            <w:r w:rsidRPr="00D75733">
              <w:rPr>
                <w:rStyle w:val="Hyperlink"/>
                <w:noProof/>
              </w:rPr>
              <w:t>5.2 Umgang mit 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7AB1B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0" w:history="1">
            <w:r w:rsidRPr="00D75733">
              <w:rPr>
                <w:rStyle w:val="Hyperlink"/>
                <w:noProof/>
              </w:rPr>
              <w:t>6. 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BECBE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1" w:history="1">
            <w:r w:rsidRPr="00D75733">
              <w:rPr>
                <w:rStyle w:val="Hyperlink"/>
                <w:noProof/>
              </w:rPr>
              <w:t>7. 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2F3B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2" w:history="1">
            <w:r w:rsidRPr="00D75733">
              <w:rPr>
                <w:rStyle w:val="Hyperlink"/>
                <w:noProof/>
              </w:rPr>
              <w:t>7.1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ECE2A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3" w:history="1">
            <w:r w:rsidRPr="00D75733">
              <w:rPr>
                <w:rStyle w:val="Hyperlink"/>
                <w:noProof/>
              </w:rPr>
              <w:t>7.2 Software/Tools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F21C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4" w:history="1">
            <w:r w:rsidRPr="00D75733">
              <w:rPr>
                <w:rStyle w:val="Hyperlink"/>
                <w:noProof/>
              </w:rPr>
              <w:t>7.3 Räumlichkeiten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CF46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5" w:history="1">
            <w:r w:rsidRPr="00D75733">
              <w:rPr>
                <w:rStyle w:val="Hyperlink"/>
                <w:noProof/>
              </w:rPr>
              <w:t>7.4 Kommunikationsmittel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F85A0" w14:textId="77777777" w:rsidR="00E7506B" w:rsidRDefault="00E7506B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6" w:history="1">
            <w:r w:rsidRPr="00D75733">
              <w:rPr>
                <w:rStyle w:val="Hyperlink"/>
                <w:noProof/>
              </w:rPr>
              <w:t>8. Qualitätsmassnahmen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12C2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7" w:history="1">
            <w:r w:rsidRPr="00D75733">
              <w:rPr>
                <w:rStyle w:val="Hyperlink"/>
                <w:noProof/>
              </w:rPr>
              <w:t>8.1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68D4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8" w:history="1">
            <w:r w:rsidRPr="00D75733">
              <w:rPr>
                <w:rStyle w:val="Hyperlink"/>
                <w:noProof/>
              </w:rPr>
              <w:t>8.2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46A60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29" w:history="1">
            <w:r w:rsidRPr="00D75733">
              <w:rPr>
                <w:rStyle w:val="Hyperlink"/>
                <w:noProof/>
              </w:rPr>
              <w:t>8.3 Entwicklung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CB28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30" w:history="1">
            <w:r w:rsidRPr="00D75733">
              <w:rPr>
                <w:rStyle w:val="Hyperlink"/>
                <w:noProof/>
              </w:rPr>
              <w:t>8.3.1 Vorgehen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B6EAF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31" w:history="1">
            <w:r w:rsidRPr="00D75733">
              <w:rPr>
                <w:rStyle w:val="Hyperlink"/>
                <w:noProof/>
              </w:rPr>
              <w:t>8.3.2 Code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0F68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32" w:history="1">
            <w:r w:rsidRPr="00D75733">
              <w:rPr>
                <w:rStyle w:val="Hyperlink"/>
                <w:noProof/>
              </w:rPr>
              <w:t>8.3.3 Code Style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5EED6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33" w:history="1">
            <w:r w:rsidRPr="00D75733">
              <w:rPr>
                <w:rStyle w:val="Hyperlink"/>
                <w:noProof/>
              </w:rPr>
              <w:t>8.4 Build Prozess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4A5A" w14:textId="77777777" w:rsidR="00E7506B" w:rsidRDefault="00E7506B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34" w:history="1">
            <w:r w:rsidRPr="00D75733">
              <w:rPr>
                <w:rStyle w:val="Hyperlink"/>
                <w:noProof/>
              </w:rPr>
              <w:t>8.5 Testen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4AE5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35" w:history="1">
            <w:r w:rsidRPr="00D75733">
              <w:rPr>
                <w:rStyle w:val="Hyperlink"/>
                <w:noProof/>
              </w:rPr>
              <w:t>8.5.1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F1C1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36" w:history="1">
            <w:r w:rsidRPr="00D75733">
              <w:rPr>
                <w:rStyle w:val="Hyperlink"/>
                <w:noProof/>
              </w:rPr>
              <w:t>8.5.2 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6CA8" w14:textId="77777777" w:rsidR="00E7506B" w:rsidRDefault="00E7506B">
          <w:pPr>
            <w:pStyle w:val="Verzeichnis3"/>
            <w:tabs>
              <w:tab w:val="right" w:leader="dot" w:pos="9062"/>
            </w:tabs>
            <w:rPr>
              <w:rFonts w:eastAsiaTheme="minorEastAsia" w:cstheme="minorBidi"/>
              <w:noProof/>
              <w:lang w:eastAsia="de-CH"/>
            </w:rPr>
          </w:pPr>
          <w:hyperlink w:anchor="_Toc318812237" w:history="1">
            <w:r w:rsidRPr="00D75733">
              <w:rPr>
                <w:rStyle w:val="Hyperlink"/>
                <w:noProof/>
              </w:rPr>
              <w:t>8.5.3 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_Toc318812237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05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384C" w14:textId="77777777" w:rsidR="00C35BC8" w:rsidRPr="00B25D67" w:rsidRDefault="00C87CAE" w:rsidP="00A2072C">
          <w:pPr>
            <w:pStyle w:val="Verzeichnis3"/>
            <w:tabs>
              <w:tab w:val="right" w:leader="dot" w:pos="9062"/>
            </w:tabs>
          </w:pPr>
          <w:r w:rsidRPr="00B25D67">
            <w:fldChar w:fldCharType="end"/>
          </w:r>
        </w:p>
      </w:sdtContent>
    </w:sdt>
    <w:p w14:paraId="35CF5D67" w14:textId="77777777" w:rsidR="00774C8D" w:rsidRDefault="00774C8D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14:paraId="031897C6" w14:textId="1469B19C" w:rsidR="00C35BC8" w:rsidRPr="00B25D67" w:rsidRDefault="009234C2" w:rsidP="009234C2">
      <w:pPr>
        <w:pStyle w:val="berschrift1"/>
      </w:pPr>
      <w:bookmarkStart w:id="4" w:name="_Toc318812194"/>
      <w:r w:rsidRPr="00B25D67">
        <w:lastRenderedPageBreak/>
        <w:t>Einführung</w:t>
      </w:r>
      <w:bookmarkEnd w:id="4"/>
    </w:p>
    <w:p w14:paraId="61834A70" w14:textId="77777777" w:rsidR="009234C2" w:rsidRPr="00B25D67" w:rsidRDefault="009234C2" w:rsidP="009234C2">
      <w:pPr>
        <w:pStyle w:val="berschrift2"/>
      </w:pPr>
      <w:bookmarkStart w:id="5" w:name="_Toc318812195"/>
      <w:r w:rsidRPr="00B25D67">
        <w:t>Zweck</w:t>
      </w:r>
      <w:bookmarkEnd w:id="5"/>
    </w:p>
    <w:p w14:paraId="04CB9DC9" w14:textId="65216E51" w:rsidR="00474AE3" w:rsidRPr="00B25D67" w:rsidRDefault="00490F69" w:rsidP="00474AE3">
      <w:r w:rsidRPr="00B25D67">
        <w:t xml:space="preserve">Dies Dokument beinhaltet die Projektplanung für das Projekt </w:t>
      </w:r>
      <w:proofErr w:type="spellStart"/>
      <w:r w:rsidRPr="00B25D67">
        <w:t>Bier</w:t>
      </w:r>
      <w:r w:rsidR="009E4091">
        <w:t>Idee</w:t>
      </w:r>
      <w:proofErr w:type="spellEnd"/>
      <w:r w:rsidR="009E4091">
        <w:t xml:space="preserve">, </w:t>
      </w:r>
      <w:r w:rsidRPr="00B25D67">
        <w:t>welches im Rahmen des Modules SE2 durchgeführt wird.</w:t>
      </w:r>
    </w:p>
    <w:p w14:paraId="1270CC23" w14:textId="77777777" w:rsidR="009234C2" w:rsidRPr="00B25D67" w:rsidRDefault="009234C2" w:rsidP="009234C2">
      <w:pPr>
        <w:pStyle w:val="berschrift2"/>
      </w:pPr>
      <w:bookmarkStart w:id="6" w:name="_Toc318812196"/>
      <w:r w:rsidRPr="00B25D67">
        <w:t>Gültigkeitsbereich</w:t>
      </w:r>
      <w:bookmarkEnd w:id="6"/>
    </w:p>
    <w:p w14:paraId="0C542353" w14:textId="1DC39DEE" w:rsidR="00474AE3" w:rsidRPr="00B25D67" w:rsidRDefault="00490F69" w:rsidP="00474AE3">
      <w:r w:rsidRPr="00B25D67">
        <w:t>Die Gültigkeit des Dokumentes beschränkt sich auf die Dauer des SE2 Modules FS2012.</w:t>
      </w:r>
    </w:p>
    <w:p w14:paraId="4D3679C5" w14:textId="77777777" w:rsidR="007B607A" w:rsidRDefault="007B607A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14:paraId="2BE0E697" w14:textId="7C6F199C" w:rsidR="00AD5718" w:rsidRPr="00B25D67" w:rsidRDefault="00AD5718" w:rsidP="00AD5718">
      <w:pPr>
        <w:pStyle w:val="berschrift1"/>
      </w:pPr>
      <w:bookmarkStart w:id="7" w:name="_Toc318812197"/>
      <w:r w:rsidRPr="00B25D67">
        <w:lastRenderedPageBreak/>
        <w:t>Projekt Übersicht</w:t>
      </w:r>
      <w:bookmarkEnd w:id="7"/>
    </w:p>
    <w:p w14:paraId="3019F719" w14:textId="4E4E4DCE" w:rsidR="00DD3199" w:rsidRPr="00B25D67" w:rsidRDefault="00DD3199" w:rsidP="00DD3199">
      <w:r w:rsidRPr="00B25D67">
        <w:t xml:space="preserve">Unser Ziel ist eine mobile App für </w:t>
      </w:r>
      <w:proofErr w:type="spellStart"/>
      <w:r w:rsidRPr="00B25D67">
        <w:t>Android</w:t>
      </w:r>
      <w:proofErr w:type="spellEnd"/>
      <w:r w:rsidRPr="00B25D67">
        <w:t xml:space="preserve"> zu entwickeln, </w:t>
      </w:r>
      <w:r w:rsidR="00F30621">
        <w:t>die sich mit Bier und Biersorten beschäftigt.</w:t>
      </w:r>
    </w:p>
    <w:p w14:paraId="7D3DEA1C" w14:textId="3F3B2E7E" w:rsidR="00DD3199" w:rsidRPr="00B25D67" w:rsidRDefault="00DD3199" w:rsidP="00DD3199">
      <w:r w:rsidRPr="00B25D67">
        <w:t xml:space="preserve">Man soll Biersorten bewerten, beschreiben und </w:t>
      </w:r>
      <w:proofErr w:type="spellStart"/>
      <w:r w:rsidRPr="00B25D67">
        <w:t>taggen</w:t>
      </w:r>
      <w:proofErr w:type="spellEnd"/>
      <w:r w:rsidRPr="00B25D67">
        <w:t xml:space="preserve"> können, weiterhin soll</w:t>
      </w:r>
      <w:r w:rsidR="00F30621">
        <w:t xml:space="preserve"> </w:t>
      </w:r>
      <w:r w:rsidRPr="00B25D67">
        <w:t>man Informationen zu den Sorten erhalten und</w:t>
      </w:r>
      <w:r w:rsidR="007B607A">
        <w:t xml:space="preserve"> auch</w:t>
      </w:r>
      <w:r w:rsidRPr="00B25D67">
        <w:t xml:space="preserve"> der soziale Faktor soll zentral</w:t>
      </w:r>
      <w:r w:rsidR="00F30621">
        <w:t xml:space="preserve"> </w:t>
      </w:r>
      <w:r w:rsidRPr="00B25D67">
        <w:t xml:space="preserve">vertreten sein. </w:t>
      </w:r>
      <w:r w:rsidR="007B607A">
        <w:t>Zudem</w:t>
      </w:r>
      <w:r w:rsidRPr="00B25D67">
        <w:t xml:space="preserve"> sollen auch </w:t>
      </w:r>
      <w:r w:rsidR="00F30621">
        <w:t>a</w:t>
      </w:r>
      <w:r w:rsidRPr="00B25D67">
        <w:t>utomatische Empfehlungen ähnlich wie bei</w:t>
      </w:r>
      <w:r w:rsidR="00F30621">
        <w:t xml:space="preserve"> </w:t>
      </w:r>
      <w:r w:rsidRPr="00B25D67">
        <w:t>last.fm oder Amazon möglich sein: Vorlieben der Person A sind potentielle Vorlieben</w:t>
      </w:r>
      <w:r w:rsidR="00F30621">
        <w:t xml:space="preserve"> </w:t>
      </w:r>
      <w:r w:rsidRPr="00B25D67">
        <w:t>der Person B, wenn sich ihr Biergeschmack stark ähnelt.</w:t>
      </w:r>
      <w:r w:rsidR="00F30621">
        <w:t xml:space="preserve"> </w:t>
      </w:r>
      <w:r w:rsidRPr="00B25D67">
        <w:t xml:space="preserve">Auch </w:t>
      </w:r>
      <w:r w:rsidR="00E24738">
        <w:t>L</w:t>
      </w:r>
      <w:r w:rsidR="007B607A">
        <w:t xml:space="preserve">ocation </w:t>
      </w:r>
      <w:r w:rsidR="00E24738">
        <w:t>-</w:t>
      </w:r>
      <w:proofErr w:type="spellStart"/>
      <w:r w:rsidR="00E24738">
        <w:t>B</w:t>
      </w:r>
      <w:r w:rsidR="007B607A">
        <w:t>ased</w:t>
      </w:r>
      <w:proofErr w:type="spellEnd"/>
      <w:r w:rsidR="007B607A">
        <w:t xml:space="preserve"> </w:t>
      </w:r>
      <w:r w:rsidRPr="00B25D67">
        <w:t>Features können eingebaut werden, wie z</w:t>
      </w:r>
      <w:r w:rsidR="00F5307E">
        <w:t>.</w:t>
      </w:r>
      <w:r w:rsidRPr="00B25D67">
        <w:t>B. eine Karte mit</w:t>
      </w:r>
      <w:r w:rsidR="00F30621">
        <w:t xml:space="preserve"> </w:t>
      </w:r>
      <w:r w:rsidRPr="00B25D67">
        <w:t>Bars oder anderen Lokalen in der Umgebung (möglicherweise mit Daten aus</w:t>
      </w:r>
      <w:r w:rsidR="00F30621">
        <w:t xml:space="preserve"> </w:t>
      </w:r>
      <w:proofErr w:type="spellStart"/>
      <w:r w:rsidRPr="00B25D67">
        <w:t>OpenStreetMap</w:t>
      </w:r>
      <w:proofErr w:type="spellEnd"/>
      <w:r w:rsidRPr="00B25D67">
        <w:t xml:space="preserve">) oder Preise in der Umgebung. Die </w:t>
      </w:r>
      <w:r w:rsidR="00F30621">
        <w:t xml:space="preserve"> A</w:t>
      </w:r>
      <w:r w:rsidR="007B607A">
        <w:t>ktivitäten der Nutzer soll</w:t>
      </w:r>
      <w:r w:rsidRPr="00B25D67">
        <w:t>en</w:t>
      </w:r>
      <w:r w:rsidR="00F30621">
        <w:t xml:space="preserve"> </w:t>
      </w:r>
      <w:r w:rsidRPr="00B25D67">
        <w:t xml:space="preserve">ähnlich wie auf </w:t>
      </w:r>
      <w:proofErr w:type="spellStart"/>
      <w:r w:rsidRPr="00B25D67">
        <w:t>Twitter</w:t>
      </w:r>
      <w:proofErr w:type="spellEnd"/>
      <w:r w:rsidRPr="00B25D67">
        <w:t xml:space="preserve"> in einem Stream dargestellt werden.</w:t>
      </w:r>
    </w:p>
    <w:p w14:paraId="4F3F2C3A" w14:textId="77777777" w:rsidR="00AD5718" w:rsidRPr="00B25D67" w:rsidRDefault="00AD5718" w:rsidP="00AD5718">
      <w:pPr>
        <w:pStyle w:val="berschrift2"/>
      </w:pPr>
      <w:bookmarkStart w:id="8" w:name="_Toc318812198"/>
      <w:r w:rsidRPr="00B25D67">
        <w:t>Zweck und Ziel</w:t>
      </w:r>
      <w:bookmarkEnd w:id="8"/>
    </w:p>
    <w:p w14:paraId="459098BE" w14:textId="0E08D75A" w:rsidR="00AD5718" w:rsidRPr="00B25D67" w:rsidRDefault="00DD3199" w:rsidP="00AD5718">
      <w:r w:rsidRPr="00B25D67">
        <w:t xml:space="preserve">Eines der Hauptziele dieses Projektes liegt darin, die in den Fächern SE1 </w:t>
      </w:r>
      <w:r w:rsidR="00F5307E">
        <w:t>und</w:t>
      </w:r>
      <w:r w:rsidRPr="00B25D67">
        <w:t xml:space="preserve"> SE2 </w:t>
      </w:r>
      <w:r w:rsidR="00254EF3" w:rsidRPr="00B25D67">
        <w:t>er</w:t>
      </w:r>
      <w:r w:rsidR="00F5307E">
        <w:t>worbenen Kenntnisse in Software-</w:t>
      </w:r>
      <w:r w:rsidR="00254EF3" w:rsidRPr="00B25D67">
        <w:t>Design und Projektmanagement an einem Projekt anzuwenden. Weiterhin wollen wir den Fokus auf Teamarbeit und Dokumentation legen.</w:t>
      </w:r>
    </w:p>
    <w:p w14:paraId="31AB615A" w14:textId="2091C221" w:rsidR="00254EF3" w:rsidRPr="00B25D67" w:rsidRDefault="00254EF3" w:rsidP="00AD5718">
      <w:r w:rsidRPr="00B25D67">
        <w:t xml:space="preserve">Des Weiteren werden wir uns in die </w:t>
      </w:r>
      <w:proofErr w:type="spellStart"/>
      <w:r w:rsidRPr="00B25D67">
        <w:t>Android</w:t>
      </w:r>
      <w:proofErr w:type="spellEnd"/>
      <w:r w:rsidRPr="00B25D67">
        <w:t>-App Entwicklung einarbeiten und Kenntnisse in den entsprechenden Werkzeugen aneignen.</w:t>
      </w:r>
    </w:p>
    <w:p w14:paraId="4F1B9FEB" w14:textId="69EB4A62" w:rsidR="00254EF3" w:rsidRPr="00B25D67" w:rsidRDefault="00E51FAB" w:rsidP="00254EF3">
      <w:pPr>
        <w:pStyle w:val="berschrift2"/>
      </w:pPr>
      <w:bookmarkStart w:id="9" w:name="_Toc318812199"/>
      <w:r w:rsidRPr="00B25D67">
        <w:t xml:space="preserve">Primäre </w:t>
      </w:r>
      <w:r w:rsidR="00254EF3" w:rsidRPr="00B25D67">
        <w:t>Features</w:t>
      </w:r>
      <w:bookmarkEnd w:id="9"/>
    </w:p>
    <w:p w14:paraId="40F0041B" w14:textId="6F5D59A6" w:rsidR="00254EF3" w:rsidRPr="00B25D67" w:rsidRDefault="00254EF3" w:rsidP="00254EF3">
      <w:pPr>
        <w:pStyle w:val="Listenabsatz"/>
        <w:numPr>
          <w:ilvl w:val="0"/>
          <w:numId w:val="27"/>
        </w:numPr>
      </w:pPr>
      <w:r w:rsidRPr="00B25D67">
        <w:t>Verzeichnis mit Biersorten und Brauereien</w:t>
      </w:r>
    </w:p>
    <w:p w14:paraId="6B452818" w14:textId="49D0353F" w:rsidR="00254EF3" w:rsidRPr="00B25D67" w:rsidRDefault="00254EF3" w:rsidP="00254EF3">
      <w:pPr>
        <w:pStyle w:val="Listenabsatz"/>
        <w:numPr>
          <w:ilvl w:val="0"/>
          <w:numId w:val="27"/>
        </w:numPr>
      </w:pPr>
      <w:r w:rsidRPr="00B25D67">
        <w:t>Benutzer</w:t>
      </w:r>
      <w:r w:rsidR="00F5307E">
        <w:t>konten/</w:t>
      </w:r>
      <w:r w:rsidR="00E51FAB" w:rsidRPr="00B25D67">
        <w:t>Profile</w:t>
      </w:r>
    </w:p>
    <w:p w14:paraId="414452A2" w14:textId="2CF3EBAB" w:rsidR="005B2FE2" w:rsidRPr="00B25D67" w:rsidRDefault="005B2FE2" w:rsidP="005B2FE2">
      <w:pPr>
        <w:pStyle w:val="Listenabsatz"/>
        <w:numPr>
          <w:ilvl w:val="0"/>
          <w:numId w:val="27"/>
        </w:numPr>
      </w:pPr>
      <w:r w:rsidRPr="00B25D67">
        <w:t>Erfassen/Bearbeiten von Bieren durch Benutzer</w:t>
      </w:r>
    </w:p>
    <w:p w14:paraId="7644340D" w14:textId="3CC610E3" w:rsidR="005B2FE2" w:rsidRPr="00B25D67" w:rsidRDefault="005B2FE2" w:rsidP="005B2FE2">
      <w:pPr>
        <w:pStyle w:val="Listenabsatz"/>
        <w:numPr>
          <w:ilvl w:val="0"/>
          <w:numId w:val="27"/>
        </w:numPr>
      </w:pPr>
      <w:proofErr w:type="spellStart"/>
      <w:r w:rsidRPr="00B25D67">
        <w:t>Taggen</w:t>
      </w:r>
      <w:proofErr w:type="spellEnd"/>
      <w:r w:rsidR="00E24738">
        <w:t xml:space="preserve"> von Bieren mit Attributen wie b</w:t>
      </w:r>
      <w:r w:rsidRPr="00B25D67">
        <w:t>spw. Sorte</w:t>
      </w:r>
    </w:p>
    <w:p w14:paraId="2467E837" w14:textId="7522E3B8" w:rsidR="005B2FE2" w:rsidRPr="00B25D67" w:rsidRDefault="005B2FE2" w:rsidP="005B2FE2">
      <w:pPr>
        <w:pStyle w:val="Listenabsatz"/>
        <w:numPr>
          <w:ilvl w:val="0"/>
          <w:numId w:val="27"/>
        </w:numPr>
      </w:pPr>
      <w:r w:rsidRPr="00B25D67">
        <w:t>Bewerten von Biersorten durch Benutzer</w:t>
      </w:r>
    </w:p>
    <w:p w14:paraId="2323333A" w14:textId="44ACBF13" w:rsidR="00E51FAB" w:rsidRPr="00B25D67" w:rsidRDefault="00E51FAB" w:rsidP="00254EF3">
      <w:pPr>
        <w:pStyle w:val="Listenabsatz"/>
        <w:numPr>
          <w:ilvl w:val="0"/>
          <w:numId w:val="27"/>
        </w:numPr>
      </w:pPr>
      <w:r w:rsidRPr="00B25D67">
        <w:t>Individuelle Bier-Empfehlungen</w:t>
      </w:r>
    </w:p>
    <w:p w14:paraId="73A6CFAD" w14:textId="27FFFCA2" w:rsidR="00E51FAB" w:rsidRPr="00B25D67" w:rsidRDefault="00E51FAB" w:rsidP="00254EF3">
      <w:pPr>
        <w:pStyle w:val="Listenabsatz"/>
        <w:numPr>
          <w:ilvl w:val="0"/>
          <w:numId w:val="27"/>
        </w:numPr>
      </w:pPr>
      <w:r w:rsidRPr="00B25D67">
        <w:t xml:space="preserve">Erfassung von </w:t>
      </w:r>
      <w:r w:rsidR="005B2FE2" w:rsidRPr="00B25D67">
        <w:t>Benutzer-</w:t>
      </w:r>
      <w:r w:rsidRPr="00B25D67">
        <w:t>Aktivitäten (z</w:t>
      </w:r>
      <w:r w:rsidR="00F5307E">
        <w:t xml:space="preserve">. </w:t>
      </w:r>
      <w:r w:rsidRPr="00B25D67">
        <w:t xml:space="preserve">B </w:t>
      </w:r>
      <w:r w:rsidR="005B2FE2" w:rsidRPr="00B25D67">
        <w:t>Bierk</w:t>
      </w:r>
      <w:r w:rsidRPr="00B25D67">
        <w:t>onsum)</w:t>
      </w:r>
    </w:p>
    <w:p w14:paraId="2D323E58" w14:textId="260A10A5" w:rsidR="00E51FAB" w:rsidRPr="00B25D67" w:rsidRDefault="005B2FE2" w:rsidP="00E51FAB">
      <w:pPr>
        <w:pStyle w:val="Listenabsatz"/>
        <w:numPr>
          <w:ilvl w:val="0"/>
          <w:numId w:val="27"/>
        </w:numPr>
      </w:pPr>
      <w:r w:rsidRPr="00B25D67">
        <w:t>Timeline mit Aktivitäten</w:t>
      </w:r>
    </w:p>
    <w:p w14:paraId="177B62F3" w14:textId="6F940A3A" w:rsidR="00853E67" w:rsidRPr="00B25D67" w:rsidRDefault="00853E67" w:rsidP="00E51FAB">
      <w:pPr>
        <w:pStyle w:val="Listenabsatz"/>
        <w:numPr>
          <w:ilvl w:val="0"/>
          <w:numId w:val="27"/>
        </w:numPr>
      </w:pPr>
      <w:r w:rsidRPr="00B25D67">
        <w:t xml:space="preserve">Internationalisierung </w:t>
      </w:r>
    </w:p>
    <w:p w14:paraId="65425012" w14:textId="10325E07" w:rsidR="00E51FAB" w:rsidRPr="00B25D67" w:rsidRDefault="00E51FAB" w:rsidP="00E51FAB">
      <w:pPr>
        <w:pStyle w:val="berschrift2"/>
      </w:pPr>
      <w:bookmarkStart w:id="10" w:name="_Toc318812200"/>
      <w:r w:rsidRPr="00B25D67">
        <w:t>Erweiterungsmöglichkeiten</w:t>
      </w:r>
      <w:bookmarkEnd w:id="10"/>
    </w:p>
    <w:p w14:paraId="68A4EA59" w14:textId="77777777" w:rsidR="00E51FAB" w:rsidRPr="00B25D67" w:rsidRDefault="00E51FAB" w:rsidP="00E51FAB">
      <w:pPr>
        <w:pStyle w:val="Listenabsatz"/>
        <w:numPr>
          <w:ilvl w:val="0"/>
          <w:numId w:val="27"/>
        </w:numPr>
      </w:pPr>
      <w:r w:rsidRPr="00B25D67">
        <w:t>Location-</w:t>
      </w:r>
      <w:proofErr w:type="spellStart"/>
      <w:r w:rsidRPr="00B25D67">
        <w:t>Based</w:t>
      </w:r>
      <w:proofErr w:type="spellEnd"/>
      <w:r w:rsidRPr="00B25D67">
        <w:t xml:space="preserve"> Services</w:t>
      </w:r>
    </w:p>
    <w:p w14:paraId="5FB0C62B" w14:textId="7007DC0F" w:rsidR="003D61A6" w:rsidRDefault="00E51FAB" w:rsidP="003D61A6">
      <w:pPr>
        <w:pStyle w:val="Listenabsatz"/>
        <w:numPr>
          <w:ilvl w:val="0"/>
          <w:numId w:val="27"/>
        </w:numPr>
      </w:pPr>
      <w:proofErr w:type="spellStart"/>
      <w:r w:rsidRPr="00B25D67">
        <w:t>Achievements</w:t>
      </w:r>
      <w:proofErr w:type="spellEnd"/>
      <w:r w:rsidRPr="00B25D67">
        <w:t>/</w:t>
      </w:r>
      <w:proofErr w:type="spellStart"/>
      <w:r w:rsidRPr="00B25D67">
        <w:t>Badges</w:t>
      </w:r>
      <w:proofErr w:type="spellEnd"/>
      <w:r w:rsidRPr="00B25D67">
        <w:t xml:space="preserve"> für bestimmte Benutzeraktivitäten</w:t>
      </w:r>
    </w:p>
    <w:p w14:paraId="78922D39" w14:textId="1ADDD4A0" w:rsidR="003D61A6" w:rsidRDefault="003D61A6" w:rsidP="003D61A6">
      <w:pPr>
        <w:pStyle w:val="Listenabsatz"/>
        <w:numPr>
          <w:ilvl w:val="0"/>
          <w:numId w:val="27"/>
        </w:numPr>
      </w:pPr>
      <w:r>
        <w:t>Biere mit Barcode erfassen</w:t>
      </w:r>
    </w:p>
    <w:p w14:paraId="3F7F3FAC" w14:textId="0FBA892C" w:rsidR="00D5623B" w:rsidRPr="00B25D67" w:rsidRDefault="00D5623B" w:rsidP="003D61A6">
      <w:pPr>
        <w:pStyle w:val="Listenabsatz"/>
        <w:numPr>
          <w:ilvl w:val="0"/>
          <w:numId w:val="27"/>
        </w:numPr>
      </w:pPr>
      <w:r>
        <w:t>Fotos von Bieren hochladen</w:t>
      </w:r>
    </w:p>
    <w:p w14:paraId="433A5B8F" w14:textId="504EB35F" w:rsidR="005B2FE2" w:rsidRPr="00B25D67" w:rsidRDefault="005B2FE2" w:rsidP="005B2FE2">
      <w:pPr>
        <w:pStyle w:val="Listenabsatz"/>
        <w:numPr>
          <w:ilvl w:val="0"/>
          <w:numId w:val="27"/>
        </w:numPr>
      </w:pPr>
      <w:r w:rsidRPr="00B25D67">
        <w:t>Offizielle Brauereiprofile</w:t>
      </w:r>
    </w:p>
    <w:p w14:paraId="4215920B" w14:textId="50CB461B" w:rsidR="00853E67" w:rsidRPr="00B25D67" w:rsidRDefault="00853E67" w:rsidP="00853E67">
      <w:pPr>
        <w:pStyle w:val="Listenabsatz"/>
        <w:numPr>
          <w:ilvl w:val="0"/>
          <w:numId w:val="27"/>
        </w:numPr>
      </w:pPr>
      <w:r w:rsidRPr="00B25D67">
        <w:t>Barprofile</w:t>
      </w:r>
    </w:p>
    <w:p w14:paraId="24A2A67A" w14:textId="2FB6EBA8" w:rsidR="00853E67" w:rsidRPr="00B25D67" w:rsidRDefault="00853E67" w:rsidP="00853E67">
      <w:pPr>
        <w:pStyle w:val="Listenabsatz"/>
        <w:numPr>
          <w:ilvl w:val="0"/>
          <w:numId w:val="27"/>
        </w:numPr>
      </w:pPr>
      <w:proofErr w:type="spellStart"/>
      <w:r w:rsidRPr="00B25D67">
        <w:t>Checkin</w:t>
      </w:r>
      <w:proofErr w:type="spellEnd"/>
      <w:r w:rsidRPr="00B25D67">
        <w:t xml:space="preserve"> in Bars</w:t>
      </w:r>
    </w:p>
    <w:p w14:paraId="7390B10E" w14:textId="4FA6C6F9" w:rsidR="00030269" w:rsidRPr="00030269" w:rsidRDefault="00030269" w:rsidP="00030269">
      <w:pPr>
        <w:pStyle w:val="Listenabsatz"/>
        <w:numPr>
          <w:ilvl w:val="0"/>
          <w:numId w:val="27"/>
        </w:numPr>
      </w:pPr>
      <w:proofErr w:type="spellStart"/>
      <w:r w:rsidRPr="00B25D67">
        <w:t>Bierquiz</w:t>
      </w:r>
      <w:proofErr w:type="spellEnd"/>
    </w:p>
    <w:p w14:paraId="2BB0EEF7" w14:textId="782E6C5C" w:rsidR="00230B3D" w:rsidRPr="009E4091" w:rsidRDefault="00230B3D" w:rsidP="00230B3D">
      <w:pPr>
        <w:pStyle w:val="Listenabsatz"/>
        <w:numPr>
          <w:ilvl w:val="0"/>
          <w:numId w:val="27"/>
        </w:numPr>
        <w:rPr>
          <w:lang w:val="fr-CH"/>
        </w:rPr>
      </w:pPr>
      <w:proofErr w:type="spellStart"/>
      <w:r w:rsidRPr="009E4091">
        <w:rPr>
          <w:lang w:val="fr-CH"/>
        </w:rPr>
        <w:t>Statistiken</w:t>
      </w:r>
      <w:proofErr w:type="spellEnd"/>
      <w:r w:rsidRPr="009E4091">
        <w:rPr>
          <w:lang w:val="fr-CH"/>
        </w:rPr>
        <w:t xml:space="preserve"> (z</w:t>
      </w:r>
      <w:r w:rsidR="00F5307E" w:rsidRPr="009E4091">
        <w:rPr>
          <w:lang w:val="fr-CH"/>
        </w:rPr>
        <w:t xml:space="preserve">. </w:t>
      </w:r>
      <w:r w:rsidRPr="009E4091">
        <w:rPr>
          <w:lang w:val="fr-CH"/>
        </w:rPr>
        <w:t xml:space="preserve">B. Top </w:t>
      </w:r>
      <w:proofErr w:type="spellStart"/>
      <w:r w:rsidRPr="009E4091">
        <w:rPr>
          <w:lang w:val="fr-CH"/>
        </w:rPr>
        <w:t>rated</w:t>
      </w:r>
      <w:proofErr w:type="spellEnd"/>
      <w:r w:rsidRPr="009E4091">
        <w:rPr>
          <w:lang w:val="fr-CH"/>
        </w:rPr>
        <w:t xml:space="preserve">, </w:t>
      </w:r>
      <w:proofErr w:type="spellStart"/>
      <w:r w:rsidRPr="009E4091">
        <w:rPr>
          <w:lang w:val="fr-CH"/>
        </w:rPr>
        <w:t>most</w:t>
      </w:r>
      <w:proofErr w:type="spellEnd"/>
      <w:r w:rsidRPr="009E4091">
        <w:rPr>
          <w:lang w:val="fr-CH"/>
        </w:rPr>
        <w:t xml:space="preserve"> </w:t>
      </w:r>
      <w:proofErr w:type="spellStart"/>
      <w:r w:rsidRPr="009E4091">
        <w:rPr>
          <w:lang w:val="fr-CH"/>
        </w:rPr>
        <w:t>consumed</w:t>
      </w:r>
      <w:proofErr w:type="spellEnd"/>
      <w:r w:rsidRPr="009E4091">
        <w:rPr>
          <w:lang w:val="fr-CH"/>
        </w:rPr>
        <w:t xml:space="preserve"> etc.)</w:t>
      </w:r>
    </w:p>
    <w:p w14:paraId="0CE98015" w14:textId="74E3629E" w:rsidR="002C560C" w:rsidRPr="00B25D67" w:rsidRDefault="002C560C" w:rsidP="00230B3D">
      <w:pPr>
        <w:pStyle w:val="Listenabsatz"/>
        <w:numPr>
          <w:ilvl w:val="0"/>
          <w:numId w:val="27"/>
        </w:numPr>
      </w:pPr>
      <w:r w:rsidRPr="00B25D67">
        <w:t xml:space="preserve">Integration in bestehende </w:t>
      </w:r>
      <w:proofErr w:type="spellStart"/>
      <w:r w:rsidRPr="00B25D67">
        <w:t>Social</w:t>
      </w:r>
      <w:proofErr w:type="spellEnd"/>
      <w:r w:rsidRPr="00B25D67">
        <w:t>-Networks</w:t>
      </w:r>
    </w:p>
    <w:p w14:paraId="693CE201" w14:textId="60343D2C" w:rsidR="00254EF3" w:rsidRPr="00B25D67" w:rsidRDefault="00AD5718" w:rsidP="00254EF3">
      <w:pPr>
        <w:pStyle w:val="berschrift2"/>
      </w:pPr>
      <w:bookmarkStart w:id="11" w:name="_Toc318812201"/>
      <w:r w:rsidRPr="00B25D67">
        <w:t>Lieferumfang</w:t>
      </w:r>
      <w:bookmarkEnd w:id="11"/>
    </w:p>
    <w:p w14:paraId="6235F0CB" w14:textId="703782AA" w:rsidR="00AD5718" w:rsidRPr="00B25D67" w:rsidRDefault="00254EF3" w:rsidP="00F5307E">
      <w:pPr>
        <w:pStyle w:val="Listenabsatz"/>
        <w:numPr>
          <w:ilvl w:val="0"/>
          <w:numId w:val="32"/>
        </w:numPr>
      </w:pPr>
      <w:r w:rsidRPr="00B25D67">
        <w:t>Server</w:t>
      </w:r>
      <w:r w:rsidR="00021B8C" w:rsidRPr="00B25D67">
        <w:t>komponente</w:t>
      </w:r>
      <w:r w:rsidRPr="00B25D67">
        <w:t xml:space="preserve"> (DB / </w:t>
      </w:r>
      <w:r w:rsidR="00021B8C" w:rsidRPr="00B25D67">
        <w:t>API</w:t>
      </w:r>
      <w:r w:rsidRPr="00B25D67">
        <w:t>)</w:t>
      </w:r>
    </w:p>
    <w:p w14:paraId="7D013AC5" w14:textId="1A9CE97B" w:rsidR="00254EF3" w:rsidRPr="00B25D67" w:rsidRDefault="00254EF3" w:rsidP="00F5307E">
      <w:pPr>
        <w:pStyle w:val="Listenabsatz"/>
        <w:numPr>
          <w:ilvl w:val="0"/>
          <w:numId w:val="32"/>
        </w:numPr>
      </w:pPr>
      <w:proofErr w:type="spellStart"/>
      <w:r w:rsidRPr="00B25D67">
        <w:t>Android</w:t>
      </w:r>
      <w:proofErr w:type="spellEnd"/>
      <w:r w:rsidRPr="00B25D67">
        <w:t xml:space="preserve"> </w:t>
      </w:r>
      <w:r w:rsidR="00021B8C" w:rsidRPr="00B25D67">
        <w:t>Client</w:t>
      </w:r>
    </w:p>
    <w:p w14:paraId="10B5E608" w14:textId="2D468C49" w:rsidR="00021B8C" w:rsidRPr="00B25D67" w:rsidRDefault="00021B8C" w:rsidP="00F5307E">
      <w:pPr>
        <w:pStyle w:val="Listenabsatz"/>
        <w:numPr>
          <w:ilvl w:val="0"/>
          <w:numId w:val="32"/>
        </w:numPr>
      </w:pPr>
      <w:r w:rsidRPr="00B25D67">
        <w:t>Projektdokumentation</w:t>
      </w:r>
    </w:p>
    <w:p w14:paraId="4A637669" w14:textId="77777777" w:rsidR="00AD5718" w:rsidRPr="00B25D67" w:rsidRDefault="00AD5718" w:rsidP="00AD5718">
      <w:pPr>
        <w:pStyle w:val="berschrift2"/>
      </w:pPr>
      <w:bookmarkStart w:id="12" w:name="_Toc318812202"/>
      <w:r w:rsidRPr="00B25D67">
        <w:lastRenderedPageBreak/>
        <w:t>Annahmen und Einschränkungen</w:t>
      </w:r>
      <w:bookmarkEnd w:id="12"/>
    </w:p>
    <w:p w14:paraId="64C26BBD" w14:textId="0FEE2E9F" w:rsidR="00AD5718" w:rsidRPr="00B25D67" w:rsidRDefault="00E954D7" w:rsidP="00AD5718">
      <w:r w:rsidRPr="00B25D67">
        <w:t xml:space="preserve">In Rahmen dieses Projektes wird die App nicht offiziell </w:t>
      </w:r>
      <w:proofErr w:type="spellStart"/>
      <w:r w:rsidRPr="00B25D67">
        <w:t>Released</w:t>
      </w:r>
      <w:proofErr w:type="spellEnd"/>
      <w:r w:rsidRPr="00B25D67">
        <w:t xml:space="preserve"> (</w:t>
      </w:r>
      <w:proofErr w:type="spellStart"/>
      <w:r w:rsidR="00F5307E">
        <w:t>d.h</w:t>
      </w:r>
      <w:proofErr w:type="spellEnd"/>
      <w:r w:rsidR="00F5307E">
        <w:t xml:space="preserve"> nicht im </w:t>
      </w:r>
      <w:proofErr w:type="spellStart"/>
      <w:r w:rsidR="00F5307E">
        <w:t>Android</w:t>
      </w:r>
      <w:proofErr w:type="spellEnd"/>
      <w:r w:rsidR="00F5307E">
        <w:t>-M</w:t>
      </w:r>
      <w:r w:rsidRPr="00B25D67">
        <w:t>ark</w:t>
      </w:r>
      <w:r w:rsidR="00843C92" w:rsidRPr="00B25D67">
        <w:t>et</w:t>
      </w:r>
      <w:r w:rsidR="00F5307E">
        <w:t xml:space="preserve"> veröffentlicht</w:t>
      </w:r>
      <w:r w:rsidRPr="00B25D67">
        <w:t>)</w:t>
      </w:r>
      <w:r w:rsidR="00843C92" w:rsidRPr="00B25D67">
        <w:t>.</w:t>
      </w:r>
    </w:p>
    <w:p w14:paraId="11AC2A73" w14:textId="107BEAE5" w:rsidR="00AD5718" w:rsidRPr="00B25D67" w:rsidRDefault="00843C92">
      <w:r w:rsidRPr="00B25D67">
        <w:t>Die Ressourcen der Infrastruktur lassen keinen Betrieb mit einer realistischen Anzahl Benutzer zu</w:t>
      </w:r>
      <w:r w:rsidR="00F5307E">
        <w:t>, e</w:t>
      </w:r>
      <w:r w:rsidRPr="00B25D67">
        <w:t>benso können keine Tests mit en</w:t>
      </w:r>
      <w:r w:rsidR="00302783" w:rsidRPr="00B25D67">
        <w:t>t</w:t>
      </w:r>
      <w:r w:rsidRPr="00B25D67">
        <w:t>sprechend grosser Anza</w:t>
      </w:r>
      <w:r w:rsidR="00F5307E">
        <w:t>hl Clients durchgeführt werden.</w:t>
      </w:r>
      <w:r w:rsidR="00AD5718" w:rsidRPr="00B25D67">
        <w:br w:type="page"/>
      </w:r>
    </w:p>
    <w:p w14:paraId="14E529C3" w14:textId="77777777" w:rsidR="00AD5718" w:rsidRPr="00B25D67" w:rsidRDefault="00AD5718" w:rsidP="00AD5718">
      <w:pPr>
        <w:pStyle w:val="berschrift1"/>
      </w:pPr>
      <w:bookmarkStart w:id="13" w:name="_Toc318812203"/>
      <w:r w:rsidRPr="00B25D67">
        <w:lastRenderedPageBreak/>
        <w:t>Projektorganisation</w:t>
      </w:r>
      <w:bookmarkEnd w:id="13"/>
    </w:p>
    <w:p w14:paraId="6422D8D7" w14:textId="77777777" w:rsidR="00AD5718" w:rsidRPr="00B25D67" w:rsidRDefault="00AD5718" w:rsidP="00AD5718">
      <w:pPr>
        <w:pStyle w:val="berschrift2"/>
      </w:pPr>
      <w:bookmarkStart w:id="14" w:name="_Toc318812204"/>
      <w:r w:rsidRPr="00B25D67">
        <w:t>Organisationsstruktur</w:t>
      </w:r>
      <w:bookmarkEnd w:id="14"/>
    </w:p>
    <w:p w14:paraId="793451F1" w14:textId="77777777" w:rsidR="00621A2F" w:rsidRPr="00B25D67" w:rsidRDefault="00621A2F" w:rsidP="00621A2F"/>
    <w:p w14:paraId="375C2752" w14:textId="40D02FA3" w:rsidR="00093CF9" w:rsidRPr="00B25D67" w:rsidRDefault="00621A2F" w:rsidP="00093CF9">
      <w:r w:rsidRPr="00B25D67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DC05257" wp14:editId="7CF0B099">
                <wp:simplePos x="0" y="0"/>
                <wp:positionH relativeFrom="column">
                  <wp:posOffset>150792</wp:posOffset>
                </wp:positionH>
                <wp:positionV relativeFrom="paragraph">
                  <wp:posOffset>24670</wp:posOffset>
                </wp:positionV>
                <wp:extent cx="4662170" cy="1646718"/>
                <wp:effectExtent l="0" t="0" r="24130" b="10795"/>
                <wp:wrapNone/>
                <wp:docPr id="13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170" cy="1646718"/>
                          <a:chOff x="0" y="0"/>
                          <a:chExt cx="4662170" cy="1646718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0" y="1348903"/>
                            <a:ext cx="4662170" cy="297815"/>
                            <a:chOff x="0" y="0"/>
                            <a:chExt cx="4662792" cy="298315"/>
                          </a:xfrm>
                        </wpg:grpSpPr>
                        <wps:wsp>
                          <wps:cNvPr id="1" name="Abgerundetes Rechteck 1"/>
                          <wps:cNvSpPr/>
                          <wps:spPr>
                            <a:xfrm>
                              <a:off x="0" y="0"/>
                              <a:ext cx="1348902" cy="298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23ABEB" w14:textId="1A437C78" w:rsidR="00022956" w:rsidRDefault="00022956" w:rsidP="00093CF9">
                                <w:pPr>
                                  <w:jc w:val="center"/>
                                </w:pPr>
                                <w:r>
                                  <w:t>Danilo Bargen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Abgerundetes Rechteck 4"/>
                          <wps:cNvSpPr/>
                          <wps:spPr>
                            <a:xfrm>
                              <a:off x="1666673" y="0"/>
                              <a:ext cx="1348902" cy="298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001FF5" w14:textId="5D9EF1AC" w:rsidR="00022956" w:rsidRDefault="00022956" w:rsidP="00093CF9">
                                <w:pPr>
                                  <w:jc w:val="center"/>
                                </w:pPr>
                                <w:r>
                                  <w:t>Jonas Furrer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bgerundetes Rechteck 5"/>
                          <wps:cNvSpPr/>
                          <wps:spPr>
                            <a:xfrm>
                              <a:off x="3313890" y="0"/>
                              <a:ext cx="1348902" cy="2983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8DF23" w14:textId="676F63FF" w:rsidR="00022956" w:rsidRDefault="00022956" w:rsidP="00093CF9">
                                <w:pPr>
                                  <w:jc w:val="center"/>
                                </w:pPr>
                                <w:r>
                                  <w:t>Christian Fässler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Gerade Verbindung 6"/>
                          <wps:cNvCnPr/>
                          <wps:spPr>
                            <a:xfrm>
                              <a:off x="1348902" y="149157"/>
                              <a:ext cx="317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Gerade Verbindung 7"/>
                          <wps:cNvCnPr/>
                          <wps:spPr>
                            <a:xfrm>
                              <a:off x="3015575" y="155642"/>
                              <a:ext cx="31777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Abgerundetes Rechteck 8"/>
                        <wps:cNvSpPr/>
                        <wps:spPr>
                          <a:xfrm>
                            <a:off x="1666673" y="0"/>
                            <a:ext cx="1348740" cy="52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3A6B0B" w14:textId="13453EDE" w:rsidR="00022956" w:rsidRDefault="00022956" w:rsidP="00621A2F">
                              <w:pPr>
                                <w:jc w:val="center"/>
                              </w:pPr>
                              <w:r>
                                <w:t xml:space="preserve">Projektteam </w:t>
                              </w:r>
                              <w:proofErr w:type="spellStart"/>
                              <w:r>
                                <w:t>BierIdee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erade Verbindung 10"/>
                        <wps:cNvCnPr/>
                        <wps:spPr>
                          <a:xfrm flipH="1" flipV="1">
                            <a:off x="2347609" y="525294"/>
                            <a:ext cx="6485" cy="817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2775626" y="719847"/>
                            <a:ext cx="1348740" cy="317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1C6E65" w14:textId="234516F1" w:rsidR="00022956" w:rsidRDefault="00022956" w:rsidP="00621A2F">
                              <w:pPr>
                                <w:jc w:val="center"/>
                              </w:pPr>
                              <w:r>
                                <w:t xml:space="preserve">Hans </w:t>
                              </w:r>
                              <w:proofErr w:type="spellStart"/>
                              <w:r>
                                <w:t>Rudin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 Verbindung 12"/>
                        <wps:cNvCnPr/>
                        <wps:spPr>
                          <a:xfrm>
                            <a:off x="2354094" y="881975"/>
                            <a:ext cx="421667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3" o:spid="_x0000_s1026" style="position:absolute;margin-left:11.85pt;margin-top:1.95pt;width:367.1pt;height:129.65pt;z-index:251672576" coordsize="46621,16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">
                <v:group id="Gruppieren 9" o:spid="_x0000_s1027" style="position:absolute;top:13489;width:46621;height:2978" coordsize="46627,29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oundrect id="Abgerundetes Rechteck 1" o:spid="_x0000_s1028" style="position:absolute;width:13489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+tO7oA&#10;AADaAAAADwAAAGRycy9kb3ducmV2LnhtbERPSwrCMBDdC94hjOBGNFVBtBpFBD9bWw8wNGNbbCal&#10;SbXe3giCq+HxvrPZdaYST2pcaVnBdBKBIM6sLjlXcEuP4yUI55E1VpZJwZsc7Lb93gZjbV98pWfi&#10;cxFC2MWooPC+jqV0WUEG3cTWxIG728agD7DJpW7wFcJNJWdRtJAGSw4NBdZ0KCh7JK1RsGrP76SU&#10;93mKftSeyK4SzLVSw0G3X4Pw1Pm/+Oe+6DAfvq98r9x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9+tO7oAAADaAAAADwAAAAAAAAAAAAAAAACYAgAAZHJzL2Rvd25yZXYueG1s&#10;UEsFBgAAAAAEAAQA9QAAAH8DAAAAAA==&#10;" fillcolor="#4f81bd [3204]" strokecolor="#243f60 [1604]" strokeweight="2pt">
                    <v:textbox>
                      <w:txbxContent>
                        <w:p w14:paraId="3123ABEB" w14:textId="1A437C78" w:rsidR="00F30621" w:rsidRDefault="00F30621" w:rsidP="00093CF9">
                          <w:pPr>
                            <w:jc w:val="center"/>
                          </w:pPr>
                          <w:r>
                            <w:t>Danilo Bargen</w:t>
                          </w:r>
                        </w:p>
                      </w:txbxContent>
                    </v:textbox>
                  </v:roundrect>
                  <v:roundrect id="Abgerundetes Rechteck 4" o:spid="_x0000_s1029" style="position:absolute;left:16666;width:13489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  <v:textbox>
                      <w:txbxContent>
                        <w:p w14:paraId="7A001FF5" w14:textId="5D9EF1AC" w:rsidR="00F30621" w:rsidRDefault="00F30621" w:rsidP="00093CF9">
                          <w:pPr>
                            <w:jc w:val="center"/>
                          </w:pPr>
                          <w:r>
                            <w:t>Jonas Furrer</w:t>
                          </w:r>
                        </w:p>
                      </w:txbxContent>
                    </v:textbox>
                  </v:roundrect>
                  <v:roundrect id="Abgerundetes Rechteck 5" o:spid="_x0000_s1030" style="position:absolute;left:33138;width:13489;height:29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  <v:textbox>
                      <w:txbxContent>
                        <w:p w14:paraId="6338DF23" w14:textId="676F63FF" w:rsidR="00F30621" w:rsidRDefault="00F30621" w:rsidP="00093CF9">
                          <w:pPr>
                            <w:jc w:val="center"/>
                          </w:pPr>
                          <w:r>
                            <w:t>Christian Fässler</w:t>
                          </w:r>
                        </w:p>
                      </w:txbxContent>
                    </v:textbox>
                  </v:roundrect>
                  <v:line id="Gerade Verbindung 6" o:spid="_x0000_s1031" style="position:absolute;visibility:visible;mso-wrap-style:square" from="13489,1491" to="16664,1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<v:line id="Gerade Verbindung 7" o:spid="_x0000_s1032" style="position:absolute;visibility:visible;mso-wrap-style:square" from="30155,1556" to="33333,1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/v:group>
                <v:roundrect id="Abgerundetes Rechteck 8" o:spid="_x0000_s1033" style="position:absolute;left:16666;width:13488;height:52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14:paraId="183A6B0B" w14:textId="13453EDE" w:rsidR="00F30621" w:rsidRDefault="00F30621" w:rsidP="00621A2F">
                        <w:pPr>
                          <w:jc w:val="center"/>
                        </w:pPr>
                        <w:r>
                          <w:t xml:space="preserve">Projektteam </w:t>
                        </w:r>
                        <w:proofErr w:type="spellStart"/>
                        <w:r>
                          <w:t>BierIdee</w:t>
                        </w:r>
                        <w:proofErr w:type="spellEnd"/>
                      </w:p>
                    </w:txbxContent>
                  </v:textbox>
                </v:roundrect>
                <v:line id="Gerade Verbindung 10" o:spid="_x0000_s1034" style="position:absolute;flip:x y;visibility:visible;mso-wrap-style:square" from="23476,5252" to="23540,1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bWn8QAAADbAAAADwAAAGRycy9kb3ducmV2LnhtbESPQW/CMAyF70j8h8iTdoN004amQkBj&#10;YghO04ALN6vx2orGKUlWyn49PkziZus9v/d5tuhdozoKsfZs4GmcgSIuvK25NHDYf47eQMWEbLHx&#10;TAauFGExHw5mmFt/4W/qdqlUEsIxRwNVSm2udSwqchjHviUW7ccHh0nWUGob8CLhrtHPWTbRDmuW&#10;hgpb+qioOO1+nQG7+lt3zbk4Ob29LldfL68YlkdjHh/69ymoRH26m/+vN1bwhV5+kQH0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JtafxAAAANsAAAAPAAAAAAAAAAAA&#10;AAAAAKECAABkcnMvZG93bnJldi54bWxQSwUGAAAAAAQABAD5AAAAkgMAAAAA&#10;" strokecolor="#4579b8 [3044]"/>
                <v:roundrect id="Abgerundetes Rechteck 11" o:spid="_x0000_s1035" style="position:absolute;left:27756;top:7198;width:13487;height:31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14:paraId="681C6E65" w14:textId="234516F1" w:rsidR="00F30621" w:rsidRDefault="00F30621" w:rsidP="00621A2F">
                        <w:pPr>
                          <w:jc w:val="center"/>
                        </w:pPr>
                        <w:r>
                          <w:t xml:space="preserve">Hans </w:t>
                        </w:r>
                        <w:proofErr w:type="spellStart"/>
                        <w:r>
                          <w:t>Rudin</w:t>
                        </w:r>
                        <w:proofErr w:type="spellEnd"/>
                      </w:p>
                    </w:txbxContent>
                  </v:textbox>
                </v:roundrect>
                <v:line id="Gerade Verbindung 12" o:spid="_x0000_s1036" style="position:absolute;visibility:visible;mso-wrap-style:square" from="23540,8819" to="27757,8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IGMIAAADbAAAADwAAAGRycy9kb3ducmV2LnhtbERPTWvCQBC9C/0PyxS86aYRiqTZiEi1&#10;PVSwUfA6zU6TYHY27G5N+u/dQsHbPN7n5KvRdOJKzreWFTzNExDEldUt1wpOx+1sCcIHZI2dZVLw&#10;Sx5WxcMkx0zbgT/pWoZaxBD2GSpoQugzKX3VkEE/tz1x5L6tMxgidLXUDocYbjqZJsmzNNhybGiw&#10;p01D1aX8MQreFuYkk4/eDfvD+bx5/doda0yVmj6O6xcQgcZwF/+733Wcn8LfL/EAW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4IGMIAAADbAAAADwAAAAAAAAAAAAAA&#10;AAChAgAAZHJzL2Rvd25yZXYueG1sUEsFBgAAAAAEAAQA+QAAAJADAAAAAA==&#10;" strokecolor="#4579b8 [3044]">
                  <v:stroke dashstyle="3 1"/>
                </v:line>
              </v:group>
            </w:pict>
          </mc:Fallback>
        </mc:AlternateContent>
      </w:r>
    </w:p>
    <w:p w14:paraId="47874932" w14:textId="77777777" w:rsidR="00093CF9" w:rsidRPr="00B25D67" w:rsidRDefault="00093CF9" w:rsidP="00093CF9"/>
    <w:p w14:paraId="555E36BF" w14:textId="77777777" w:rsidR="00093CF9" w:rsidRPr="00B25D67" w:rsidRDefault="00093CF9" w:rsidP="00093CF9"/>
    <w:p w14:paraId="2C0FD729" w14:textId="7029838D" w:rsidR="00093CF9" w:rsidRPr="00B25D67" w:rsidRDefault="00093CF9" w:rsidP="00093CF9"/>
    <w:p w14:paraId="1A671C53" w14:textId="070EE223" w:rsidR="00093CF9" w:rsidRPr="00B25D67" w:rsidRDefault="00093CF9" w:rsidP="00093CF9"/>
    <w:p w14:paraId="647945B5" w14:textId="07A465B8" w:rsidR="00621A2F" w:rsidRPr="00B25D67" w:rsidRDefault="00621A2F" w:rsidP="00093CF9"/>
    <w:p w14:paraId="1B740AF8" w14:textId="77777777" w:rsidR="00621A2F" w:rsidRPr="00B25D67" w:rsidRDefault="00621A2F" w:rsidP="00093CF9"/>
    <w:p w14:paraId="76BE0B1F" w14:textId="7D3BB65C" w:rsidR="00093CF9" w:rsidRPr="00B25D67" w:rsidRDefault="00093CF9" w:rsidP="00093CF9">
      <w:pPr>
        <w:pStyle w:val="berschrift2"/>
        <w:numPr>
          <w:ilvl w:val="0"/>
          <w:numId w:val="0"/>
        </w:numPr>
      </w:pPr>
    </w:p>
    <w:p w14:paraId="38B3E3B4" w14:textId="77777777" w:rsidR="00621A2F" w:rsidRPr="00B25D67" w:rsidRDefault="00621A2F" w:rsidP="00621A2F"/>
    <w:p w14:paraId="2C59F52D" w14:textId="521BFFE8" w:rsidR="0039699E" w:rsidRPr="00B25D67" w:rsidRDefault="00A3195F" w:rsidP="00A3195F">
      <w:pPr>
        <w:pStyle w:val="berschrift2"/>
      </w:pPr>
      <w:bookmarkStart w:id="15" w:name="_Toc318812205"/>
      <w:r w:rsidRPr="00B25D67">
        <w:t>Team</w:t>
      </w:r>
      <w:bookmarkEnd w:id="15"/>
    </w:p>
    <w:p w14:paraId="4559E7B6" w14:textId="1C23AC49" w:rsidR="0039699E" w:rsidRPr="00B25D67" w:rsidRDefault="0039699E" w:rsidP="00A3195F">
      <w:pPr>
        <w:pStyle w:val="berschrift3"/>
      </w:pPr>
      <w:bookmarkStart w:id="16" w:name="_Toc318812206"/>
      <w:r w:rsidRPr="00B25D67">
        <w:t>Danilo Bargen</w:t>
      </w:r>
      <w:bookmarkEnd w:id="1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A3195F" w:rsidRPr="00B25D67" w14:paraId="7BE80C29" w14:textId="77777777" w:rsidTr="00A3195F">
        <w:tc>
          <w:tcPr>
            <w:tcW w:w="2376" w:type="dxa"/>
          </w:tcPr>
          <w:p w14:paraId="024D145B" w14:textId="1027781C" w:rsidR="00A3195F" w:rsidRPr="00B25D67" w:rsidRDefault="00A3195F" w:rsidP="0039699E">
            <w:pPr>
              <w:rPr>
                <w:b/>
              </w:rPr>
            </w:pPr>
            <w:r w:rsidRPr="00B25D67">
              <w:rPr>
                <w:b/>
              </w:rPr>
              <w:t>Kenntnisse</w:t>
            </w:r>
          </w:p>
        </w:tc>
        <w:tc>
          <w:tcPr>
            <w:tcW w:w="6836" w:type="dxa"/>
          </w:tcPr>
          <w:p w14:paraId="62128793" w14:textId="651F3838" w:rsidR="00A3195F" w:rsidRPr="00B25D67" w:rsidRDefault="00FD0ACC" w:rsidP="0039699E">
            <w:r>
              <w:t>Java, HTML/CSS</w:t>
            </w:r>
            <w:r w:rsidR="004B6DBB">
              <w:t>, REST</w:t>
            </w:r>
          </w:p>
        </w:tc>
      </w:tr>
      <w:tr w:rsidR="00A3195F" w:rsidRPr="00B25D67" w14:paraId="27B9521A" w14:textId="77777777" w:rsidTr="00A3195F">
        <w:tc>
          <w:tcPr>
            <w:tcW w:w="2376" w:type="dxa"/>
          </w:tcPr>
          <w:p w14:paraId="3F3A2281" w14:textId="0B8F8072" w:rsidR="00A3195F" w:rsidRPr="00B25D67" w:rsidRDefault="00A3195F" w:rsidP="0039699E">
            <w:pPr>
              <w:rPr>
                <w:b/>
              </w:rPr>
            </w:pPr>
            <w:r w:rsidRPr="00B25D67">
              <w:rPr>
                <w:b/>
              </w:rPr>
              <w:t>Skype</w:t>
            </w:r>
          </w:p>
        </w:tc>
        <w:tc>
          <w:tcPr>
            <w:tcW w:w="6836" w:type="dxa"/>
          </w:tcPr>
          <w:p w14:paraId="344A76B8" w14:textId="4BA7F333" w:rsidR="00A3195F" w:rsidRPr="00B25D67" w:rsidRDefault="00FD0ACC" w:rsidP="0039699E">
            <w:proofErr w:type="spellStart"/>
            <w:r>
              <w:t>danilobargen</w:t>
            </w:r>
            <w:proofErr w:type="spellEnd"/>
          </w:p>
        </w:tc>
      </w:tr>
      <w:tr w:rsidR="00A3195F" w:rsidRPr="00B25D67" w14:paraId="738AD2A0" w14:textId="77777777" w:rsidTr="00A3195F">
        <w:tc>
          <w:tcPr>
            <w:tcW w:w="2376" w:type="dxa"/>
          </w:tcPr>
          <w:p w14:paraId="4139FA1A" w14:textId="2FBF2E26" w:rsidR="00A3195F" w:rsidRPr="00B25D67" w:rsidRDefault="00A3195F" w:rsidP="0039699E">
            <w:pPr>
              <w:rPr>
                <w:b/>
              </w:rPr>
            </w:pPr>
            <w:r w:rsidRPr="00B25D67">
              <w:rPr>
                <w:b/>
              </w:rPr>
              <w:t>Telefonnummer</w:t>
            </w:r>
          </w:p>
        </w:tc>
        <w:tc>
          <w:tcPr>
            <w:tcW w:w="6836" w:type="dxa"/>
          </w:tcPr>
          <w:p w14:paraId="683C7CC0" w14:textId="40E19551" w:rsidR="00F86959" w:rsidRPr="00B25D67" w:rsidRDefault="00FD0ACC" w:rsidP="0039699E">
            <w:r>
              <w:t>079 728 93 96</w:t>
            </w:r>
          </w:p>
        </w:tc>
      </w:tr>
      <w:tr w:rsidR="00F86959" w:rsidRPr="00B25D67" w14:paraId="72F1F607" w14:textId="77777777" w:rsidTr="00A3195F">
        <w:tc>
          <w:tcPr>
            <w:tcW w:w="2376" w:type="dxa"/>
          </w:tcPr>
          <w:p w14:paraId="13924323" w14:textId="47785EC2" w:rsidR="00F86959" w:rsidRPr="00B25D67" w:rsidRDefault="00F86959" w:rsidP="0039699E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836" w:type="dxa"/>
          </w:tcPr>
          <w:p w14:paraId="6D265759" w14:textId="6FD807D3" w:rsidR="00F86959" w:rsidRDefault="00F86959" w:rsidP="0039699E">
            <w:r>
              <w:t>dbargen@hsr.ch</w:t>
            </w:r>
          </w:p>
        </w:tc>
      </w:tr>
    </w:tbl>
    <w:p w14:paraId="27AD3BB0" w14:textId="3BD7A3FB" w:rsidR="00A3195F" w:rsidRPr="00B25D67" w:rsidRDefault="00A3195F" w:rsidP="00A3195F">
      <w:pPr>
        <w:pStyle w:val="berschrift3"/>
      </w:pPr>
      <w:bookmarkStart w:id="17" w:name="_Toc318812207"/>
      <w:r w:rsidRPr="00B25D67">
        <w:t>Jonas Furrer</w:t>
      </w:r>
      <w:bookmarkEnd w:id="17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A3195F" w:rsidRPr="006F21B9" w14:paraId="27F0D572" w14:textId="77777777" w:rsidTr="00E04EA3">
        <w:tc>
          <w:tcPr>
            <w:tcW w:w="2376" w:type="dxa"/>
          </w:tcPr>
          <w:p w14:paraId="43A7B168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Kenntnisse</w:t>
            </w:r>
          </w:p>
        </w:tc>
        <w:tc>
          <w:tcPr>
            <w:tcW w:w="6836" w:type="dxa"/>
          </w:tcPr>
          <w:p w14:paraId="134DBA4D" w14:textId="79BC9B46" w:rsidR="00A3195F" w:rsidRPr="00D07126" w:rsidRDefault="00FD0ACC" w:rsidP="00E04EA3">
            <w:pPr>
              <w:rPr>
                <w:lang w:val="fr-CH"/>
              </w:rPr>
            </w:pPr>
            <w:r w:rsidRPr="00D07126">
              <w:rPr>
                <w:lang w:val="fr-CH"/>
              </w:rPr>
              <w:t>Java, HTML/CSS</w:t>
            </w:r>
            <w:r w:rsidR="004B6DBB" w:rsidRPr="00D07126">
              <w:rPr>
                <w:lang w:val="fr-CH"/>
              </w:rPr>
              <w:t>, Java Web</w:t>
            </w:r>
          </w:p>
        </w:tc>
      </w:tr>
      <w:tr w:rsidR="00A3195F" w:rsidRPr="00B25D67" w14:paraId="1C1FC6D6" w14:textId="77777777" w:rsidTr="00E04EA3">
        <w:tc>
          <w:tcPr>
            <w:tcW w:w="2376" w:type="dxa"/>
          </w:tcPr>
          <w:p w14:paraId="21883E1B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Skype</w:t>
            </w:r>
          </w:p>
        </w:tc>
        <w:tc>
          <w:tcPr>
            <w:tcW w:w="6836" w:type="dxa"/>
          </w:tcPr>
          <w:p w14:paraId="02C35EFD" w14:textId="4A87828B" w:rsidR="00A3195F" w:rsidRPr="00B25D67" w:rsidRDefault="00FD0ACC" w:rsidP="00E04EA3">
            <w:proofErr w:type="spellStart"/>
            <w:r>
              <w:t>jonas-fu</w:t>
            </w:r>
            <w:proofErr w:type="spellEnd"/>
          </w:p>
        </w:tc>
      </w:tr>
      <w:tr w:rsidR="00A3195F" w:rsidRPr="00B25D67" w14:paraId="7D334628" w14:textId="77777777" w:rsidTr="00E04EA3">
        <w:tc>
          <w:tcPr>
            <w:tcW w:w="2376" w:type="dxa"/>
          </w:tcPr>
          <w:p w14:paraId="0A1BB8B2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Telefonnummer</w:t>
            </w:r>
          </w:p>
        </w:tc>
        <w:tc>
          <w:tcPr>
            <w:tcW w:w="6836" w:type="dxa"/>
          </w:tcPr>
          <w:p w14:paraId="64892A93" w14:textId="14589E31" w:rsidR="00A3195F" w:rsidRPr="00B25D67" w:rsidRDefault="00FD0ACC" w:rsidP="00E04EA3">
            <w:r>
              <w:t>079 598 28 90</w:t>
            </w:r>
          </w:p>
        </w:tc>
      </w:tr>
      <w:tr w:rsidR="00F86959" w:rsidRPr="00B25D67" w14:paraId="08926F80" w14:textId="77777777" w:rsidTr="00E04EA3">
        <w:tc>
          <w:tcPr>
            <w:tcW w:w="2376" w:type="dxa"/>
          </w:tcPr>
          <w:p w14:paraId="6AC1C289" w14:textId="74CC3B44" w:rsidR="00F86959" w:rsidRPr="00B25D67" w:rsidRDefault="00F86959" w:rsidP="00E04EA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836" w:type="dxa"/>
          </w:tcPr>
          <w:p w14:paraId="2650E5F3" w14:textId="509989BA" w:rsidR="00F86959" w:rsidRDefault="00F86959" w:rsidP="00E04EA3">
            <w:r w:rsidRPr="00F86959">
              <w:t>jfurrer@hsr.ch</w:t>
            </w:r>
          </w:p>
        </w:tc>
      </w:tr>
    </w:tbl>
    <w:p w14:paraId="7EA1C047" w14:textId="130E53B0" w:rsidR="00A3195F" w:rsidRPr="00B25D67" w:rsidRDefault="00A3195F" w:rsidP="00A3195F">
      <w:pPr>
        <w:pStyle w:val="berschrift3"/>
      </w:pPr>
      <w:bookmarkStart w:id="18" w:name="_Toc318812208"/>
      <w:r w:rsidRPr="00B25D67">
        <w:t>Christian Fässler</w:t>
      </w:r>
      <w:bookmarkEnd w:id="1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A3195F" w:rsidRPr="00B25D67" w14:paraId="1A20C8C4" w14:textId="77777777" w:rsidTr="00E04EA3">
        <w:tc>
          <w:tcPr>
            <w:tcW w:w="2376" w:type="dxa"/>
          </w:tcPr>
          <w:p w14:paraId="21AE44C6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Kenntnisse</w:t>
            </w:r>
          </w:p>
        </w:tc>
        <w:tc>
          <w:tcPr>
            <w:tcW w:w="6836" w:type="dxa"/>
          </w:tcPr>
          <w:p w14:paraId="359116B4" w14:textId="420431D8" w:rsidR="00A3195F" w:rsidRPr="00B25D67" w:rsidRDefault="00A3195F" w:rsidP="00093CF9">
            <w:r w:rsidRPr="00B25D67">
              <w:t>JAVA, HTML/CSS, Apache</w:t>
            </w:r>
          </w:p>
        </w:tc>
      </w:tr>
      <w:tr w:rsidR="00A3195F" w:rsidRPr="00B25D67" w14:paraId="4685958E" w14:textId="77777777" w:rsidTr="00E04EA3">
        <w:tc>
          <w:tcPr>
            <w:tcW w:w="2376" w:type="dxa"/>
          </w:tcPr>
          <w:p w14:paraId="092ECC2C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Skype</w:t>
            </w:r>
          </w:p>
        </w:tc>
        <w:tc>
          <w:tcPr>
            <w:tcW w:w="6836" w:type="dxa"/>
          </w:tcPr>
          <w:p w14:paraId="635B7432" w14:textId="0B02557F" w:rsidR="00A3195F" w:rsidRPr="00B25D67" w:rsidRDefault="00FD0ACC" w:rsidP="00E04EA3">
            <w:proofErr w:type="spellStart"/>
            <w:r>
              <w:t>chrigi.faessler</w:t>
            </w:r>
            <w:proofErr w:type="spellEnd"/>
          </w:p>
        </w:tc>
      </w:tr>
      <w:tr w:rsidR="00A3195F" w:rsidRPr="00B25D67" w14:paraId="252344C4" w14:textId="77777777" w:rsidTr="00E04EA3">
        <w:tc>
          <w:tcPr>
            <w:tcW w:w="2376" w:type="dxa"/>
          </w:tcPr>
          <w:p w14:paraId="0DC737F0" w14:textId="77777777" w:rsidR="00A3195F" w:rsidRPr="00B25D67" w:rsidRDefault="00A3195F" w:rsidP="00E04EA3">
            <w:pPr>
              <w:rPr>
                <w:b/>
              </w:rPr>
            </w:pPr>
            <w:r w:rsidRPr="00B25D67">
              <w:rPr>
                <w:b/>
              </w:rPr>
              <w:t>Telefonnummer</w:t>
            </w:r>
          </w:p>
        </w:tc>
        <w:tc>
          <w:tcPr>
            <w:tcW w:w="6836" w:type="dxa"/>
          </w:tcPr>
          <w:p w14:paraId="2EB9B360" w14:textId="30B95A4D" w:rsidR="00A3195F" w:rsidRPr="00B25D67" w:rsidRDefault="00A3195F" w:rsidP="00E04EA3">
            <w:r w:rsidRPr="00B25D67">
              <w:t>076 524 73 83</w:t>
            </w:r>
          </w:p>
        </w:tc>
      </w:tr>
      <w:tr w:rsidR="00F86959" w:rsidRPr="00B25D67" w14:paraId="2CC21060" w14:textId="77777777" w:rsidTr="00E04EA3">
        <w:tc>
          <w:tcPr>
            <w:tcW w:w="2376" w:type="dxa"/>
          </w:tcPr>
          <w:p w14:paraId="39EFA394" w14:textId="2BFAEF45" w:rsidR="00F86959" w:rsidRPr="00B25D67" w:rsidRDefault="00F86959" w:rsidP="00E04EA3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836" w:type="dxa"/>
          </w:tcPr>
          <w:p w14:paraId="39632CFF" w14:textId="76746B8D" w:rsidR="00F86959" w:rsidRPr="00B25D67" w:rsidRDefault="00F86959" w:rsidP="00E04EA3">
            <w:r>
              <w:t>cfaessle@hsr.ch</w:t>
            </w:r>
          </w:p>
        </w:tc>
      </w:tr>
    </w:tbl>
    <w:p w14:paraId="1E5A7289" w14:textId="51CA1044" w:rsidR="00A3195F" w:rsidRPr="00B25D67" w:rsidRDefault="00A3195F" w:rsidP="00A3195F">
      <w:pPr>
        <w:pStyle w:val="berschrift2"/>
      </w:pPr>
      <w:bookmarkStart w:id="19" w:name="_Toc318812209"/>
      <w:r w:rsidRPr="00B25D67">
        <w:t>Verantwortlichkeiten</w:t>
      </w:r>
      <w:bookmarkEnd w:id="19"/>
    </w:p>
    <w:p w14:paraId="20247FA0" w14:textId="4F2E72AF" w:rsidR="00D07126" w:rsidRDefault="00D07126" w:rsidP="0039699E">
      <w:r w:rsidRPr="00B25D67">
        <w:t xml:space="preserve">Das Projektteam besteht aus </w:t>
      </w:r>
      <w:r>
        <w:t>drei</w:t>
      </w:r>
      <w:r w:rsidRPr="00B25D67">
        <w:t xml:space="preserve"> gleichgestellten Entwicklern. Unser Zie</w:t>
      </w:r>
      <w:r>
        <w:t xml:space="preserve">l ist es, dass jeder Entwickler </w:t>
      </w:r>
      <w:r w:rsidRPr="00B25D67">
        <w:t xml:space="preserve">in jedem Teilbereich </w:t>
      </w:r>
      <w:r>
        <w:t xml:space="preserve">des Projektes </w:t>
      </w:r>
      <w:r w:rsidRPr="00B25D67">
        <w:t>involviert ist</w:t>
      </w:r>
      <w:r>
        <w:t>, darum werden Zuständigkeiten nicht explizit zugeteilt. Dieses Vorgehen erlaubt es</w:t>
      </w:r>
      <w:r w:rsidR="003270DE">
        <w:t xml:space="preserve">, </w:t>
      </w:r>
      <w:proofErr w:type="spellStart"/>
      <w:r w:rsidR="003270DE">
        <w:t>Know-How</w:t>
      </w:r>
      <w:proofErr w:type="spellEnd"/>
      <w:r w:rsidR="003270DE">
        <w:t xml:space="preserve"> optimal zu </w:t>
      </w:r>
      <w:r>
        <w:t>teilen und</w:t>
      </w:r>
      <w:r w:rsidRPr="00B25D67">
        <w:t xml:space="preserve"> ist bei der gegebenen Projektgrösse gut </w:t>
      </w:r>
      <w:r>
        <w:t>realisierbar. Verantwortlichkeiten werden pro Task in der Iterationsplanung zugeteilt. Im Verlaufe des Projektes werden sich Vorlieben und Spezialkenntnisse herauskristalli</w:t>
      </w:r>
      <w:r w:rsidR="00F30621">
        <w:t>si</w:t>
      </w:r>
      <w:r>
        <w:t>eren.</w:t>
      </w:r>
    </w:p>
    <w:p w14:paraId="42B789DA" w14:textId="74F77B55" w:rsidR="00A3195F" w:rsidRDefault="00D07126" w:rsidP="0039699E">
      <w:r>
        <w:t>Die einzige fixierte Verantwortlichkeit ist die Rolle der Ansprechperson.</w:t>
      </w:r>
    </w:p>
    <w:p w14:paraId="2F7EEE00" w14:textId="77777777" w:rsidR="00620C2A" w:rsidRDefault="00620C2A" w:rsidP="0039699E"/>
    <w:p w14:paraId="0A9B60AF" w14:textId="77777777" w:rsidR="00D07126" w:rsidRDefault="00D07126" w:rsidP="0039699E"/>
    <w:p w14:paraId="337D5576" w14:textId="77777777" w:rsidR="00620C2A" w:rsidRDefault="00620C2A" w:rsidP="0039699E"/>
    <w:p w14:paraId="6A445313" w14:textId="77777777" w:rsidR="00620C2A" w:rsidRDefault="00620C2A" w:rsidP="0039699E"/>
    <w:p w14:paraId="5A33FD7B" w14:textId="77777777" w:rsidR="00620C2A" w:rsidRPr="00B25D67" w:rsidRDefault="00620C2A" w:rsidP="0039699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16C2E" w:rsidRPr="00B25D67" w14:paraId="7F8A8D30" w14:textId="77777777" w:rsidTr="00C16C2E">
        <w:tc>
          <w:tcPr>
            <w:tcW w:w="4606" w:type="dxa"/>
          </w:tcPr>
          <w:p w14:paraId="4E6E2228" w14:textId="10D3F0A4" w:rsidR="00C16C2E" w:rsidRPr="00B25D67" w:rsidRDefault="00C16C2E" w:rsidP="00C16C2E">
            <w:pPr>
              <w:rPr>
                <w:b/>
              </w:rPr>
            </w:pPr>
            <w:r w:rsidRPr="00B25D67">
              <w:rPr>
                <w:b/>
              </w:rPr>
              <w:lastRenderedPageBreak/>
              <w:t>Wer</w:t>
            </w:r>
          </w:p>
        </w:tc>
        <w:tc>
          <w:tcPr>
            <w:tcW w:w="4606" w:type="dxa"/>
          </w:tcPr>
          <w:p w14:paraId="722138BD" w14:textId="01576540" w:rsidR="00C16C2E" w:rsidRPr="00B25D67" w:rsidRDefault="00C16C2E" w:rsidP="00C16C2E">
            <w:pPr>
              <w:rPr>
                <w:b/>
              </w:rPr>
            </w:pPr>
            <w:r w:rsidRPr="00B25D67">
              <w:rPr>
                <w:b/>
              </w:rPr>
              <w:t>Verantwortlichkeiten</w:t>
            </w:r>
          </w:p>
        </w:tc>
      </w:tr>
      <w:tr w:rsidR="00C16C2E" w:rsidRPr="00B25D67" w14:paraId="7C3F8F2A" w14:textId="77777777" w:rsidTr="00C16C2E">
        <w:tc>
          <w:tcPr>
            <w:tcW w:w="4606" w:type="dxa"/>
          </w:tcPr>
          <w:p w14:paraId="5295D259" w14:textId="2D643FCF" w:rsidR="00C16C2E" w:rsidRPr="00B25D67" w:rsidRDefault="00C16C2E" w:rsidP="00C16C2E">
            <w:r w:rsidRPr="00B25D67">
              <w:t>Jonas Furrer</w:t>
            </w:r>
          </w:p>
        </w:tc>
        <w:tc>
          <w:tcPr>
            <w:tcW w:w="4606" w:type="dxa"/>
          </w:tcPr>
          <w:p w14:paraId="58B393F2" w14:textId="545763BB" w:rsidR="00C16C2E" w:rsidRPr="00B25D67" w:rsidRDefault="00C16C2E" w:rsidP="00C16C2E">
            <w:r w:rsidRPr="00B25D67">
              <w:t>Entwicklung</w:t>
            </w:r>
            <w:r w:rsidR="00D07126">
              <w:t>, Infrastruktur, Planung</w:t>
            </w:r>
          </w:p>
        </w:tc>
      </w:tr>
      <w:tr w:rsidR="00C16C2E" w:rsidRPr="00B25D67" w14:paraId="090DFBEF" w14:textId="77777777" w:rsidTr="00C16C2E">
        <w:tc>
          <w:tcPr>
            <w:tcW w:w="4606" w:type="dxa"/>
          </w:tcPr>
          <w:p w14:paraId="36D4B172" w14:textId="7886C774" w:rsidR="00C16C2E" w:rsidRPr="00B25D67" w:rsidRDefault="00C16C2E" w:rsidP="00C16C2E">
            <w:r w:rsidRPr="00B25D67">
              <w:t>Danilo Bargen</w:t>
            </w:r>
          </w:p>
        </w:tc>
        <w:tc>
          <w:tcPr>
            <w:tcW w:w="4606" w:type="dxa"/>
          </w:tcPr>
          <w:p w14:paraId="18A83BE2" w14:textId="1928C50F" w:rsidR="00C16C2E" w:rsidRPr="00B25D67" w:rsidRDefault="00C16C2E" w:rsidP="00D07126">
            <w:r w:rsidRPr="00B25D67">
              <w:t>Entwicklung</w:t>
            </w:r>
            <w:r w:rsidR="00D07126">
              <w:t>, Infrastruktur, Planung</w:t>
            </w:r>
          </w:p>
        </w:tc>
      </w:tr>
      <w:tr w:rsidR="00C16C2E" w:rsidRPr="00B25D67" w14:paraId="5FD31D53" w14:textId="77777777" w:rsidTr="00C16C2E">
        <w:tc>
          <w:tcPr>
            <w:tcW w:w="4606" w:type="dxa"/>
          </w:tcPr>
          <w:p w14:paraId="488D0A85" w14:textId="4118DBAF" w:rsidR="00C16C2E" w:rsidRPr="00B25D67" w:rsidRDefault="00C16C2E" w:rsidP="00C16C2E">
            <w:r w:rsidRPr="00B25D67">
              <w:t>Christian Fässler</w:t>
            </w:r>
          </w:p>
        </w:tc>
        <w:tc>
          <w:tcPr>
            <w:tcW w:w="4606" w:type="dxa"/>
          </w:tcPr>
          <w:p w14:paraId="65D963B6" w14:textId="32E7844C" w:rsidR="00C16C2E" w:rsidRPr="00B25D67" w:rsidRDefault="00C16C2E" w:rsidP="00C16C2E">
            <w:r w:rsidRPr="00B25D67">
              <w:t>Entwicklung</w:t>
            </w:r>
            <w:r w:rsidR="0039699E" w:rsidRPr="00B25D67">
              <w:t xml:space="preserve">, </w:t>
            </w:r>
            <w:r w:rsidR="002E3386">
              <w:t>Infrastruktur, Planung</w:t>
            </w:r>
            <w:r w:rsidR="002E3386" w:rsidRPr="00B25D67">
              <w:t xml:space="preserve"> </w:t>
            </w:r>
            <w:r w:rsidR="0039699E" w:rsidRPr="00B25D67">
              <w:t>Ansprechperson</w:t>
            </w:r>
          </w:p>
        </w:tc>
      </w:tr>
    </w:tbl>
    <w:p w14:paraId="300E8ADE" w14:textId="77777777" w:rsidR="00AD5718" w:rsidRPr="00B25D67" w:rsidRDefault="00AD5718" w:rsidP="00AD5718">
      <w:pPr>
        <w:pStyle w:val="berschrift2"/>
      </w:pPr>
      <w:bookmarkStart w:id="20" w:name="_Toc318812210"/>
      <w:r w:rsidRPr="00B25D67">
        <w:t>Externe Schnittstellen</w:t>
      </w:r>
      <w:bookmarkEnd w:id="20"/>
    </w:p>
    <w:p w14:paraId="38F22789" w14:textId="2C358661" w:rsidR="00AD5718" w:rsidRPr="00B25D67" w:rsidRDefault="00C16C2E" w:rsidP="00903BCC">
      <w:r w:rsidRPr="00903BCC">
        <w:rPr>
          <w:b/>
        </w:rPr>
        <w:t>Betreuer:</w:t>
      </w:r>
      <w:r w:rsidRPr="00B25D67">
        <w:t xml:space="preserve"> Hans </w:t>
      </w:r>
      <w:proofErr w:type="spellStart"/>
      <w:r w:rsidRPr="00B25D67">
        <w:t>Rudin</w:t>
      </w:r>
      <w:proofErr w:type="spellEnd"/>
    </w:p>
    <w:p w14:paraId="1D56F659" w14:textId="76CB2528" w:rsidR="00C16C2E" w:rsidRDefault="00B25D67" w:rsidP="00AD5718">
      <w:r w:rsidRPr="00903BCC">
        <w:rPr>
          <w:b/>
        </w:rPr>
        <w:t>Ansprechperson</w:t>
      </w:r>
      <w:r w:rsidR="001771B3" w:rsidRPr="00903BCC">
        <w:rPr>
          <w:b/>
        </w:rPr>
        <w:t xml:space="preserve"> / Projektleiter:</w:t>
      </w:r>
      <w:r w:rsidR="001771B3" w:rsidRPr="00B25D67">
        <w:t xml:space="preserve"> </w:t>
      </w:r>
      <w:r w:rsidR="00923D3F" w:rsidRPr="00B25D67">
        <w:t>Christian Fässler</w:t>
      </w:r>
    </w:p>
    <w:p w14:paraId="02D70B20" w14:textId="77777777" w:rsidR="002447F7" w:rsidRDefault="002447F7" w:rsidP="00AD5718"/>
    <w:p w14:paraId="0ED27C15" w14:textId="4E983ECF" w:rsidR="002447F7" w:rsidRPr="00B25D67" w:rsidRDefault="002447F7" w:rsidP="00AD5718">
      <w:r>
        <w:t xml:space="preserve">Es werden regelmässig Reviews der Work Products und des Projektstatus mit Herrn </w:t>
      </w:r>
      <w:proofErr w:type="spellStart"/>
      <w:r>
        <w:t>Rudin</w:t>
      </w:r>
      <w:proofErr w:type="spellEnd"/>
      <w:r>
        <w:t xml:space="preserve"> durc</w:t>
      </w:r>
      <w:r w:rsidR="00903BCC">
        <w:t>hgeführt. Diese Reviews werden p</w:t>
      </w:r>
      <w:r>
        <w:t>rotokolliert und an alle Teilnehmenden gesendet. Die Protokolle werden dann beim nächsten Treffen bestätigt oder abgelehnt.</w:t>
      </w:r>
    </w:p>
    <w:p w14:paraId="3CE39826" w14:textId="5002E90D" w:rsidR="00AD5718" w:rsidRPr="00B25D67" w:rsidRDefault="00AD5718"/>
    <w:p w14:paraId="6FA5A3AA" w14:textId="77777777" w:rsidR="00903BCC" w:rsidRDefault="00903BCC">
      <w:pPr>
        <w:rPr>
          <w:b/>
          <w:color w:val="548DD4" w:themeColor="text2" w:themeTint="99"/>
          <w:kern w:val="28"/>
          <w:sz w:val="32"/>
          <w:szCs w:val="32"/>
        </w:rPr>
      </w:pPr>
      <w:r>
        <w:br w:type="page"/>
      </w:r>
    </w:p>
    <w:p w14:paraId="0250BA6E" w14:textId="1AB367E6" w:rsidR="00AD5718" w:rsidRPr="00B25D67" w:rsidRDefault="00AD5718" w:rsidP="00AD5718">
      <w:pPr>
        <w:pStyle w:val="berschrift1"/>
      </w:pPr>
      <w:bookmarkStart w:id="21" w:name="_Toc318812211"/>
      <w:r w:rsidRPr="00B25D67">
        <w:lastRenderedPageBreak/>
        <w:t>Management Abläufe</w:t>
      </w:r>
      <w:bookmarkEnd w:id="21"/>
    </w:p>
    <w:p w14:paraId="6E0CD285" w14:textId="77777777" w:rsidR="00AD5718" w:rsidRDefault="00AD5718" w:rsidP="00AD5718">
      <w:pPr>
        <w:pStyle w:val="berschrift2"/>
      </w:pPr>
      <w:bookmarkStart w:id="22" w:name="_Toc318812212"/>
      <w:r w:rsidRPr="00B25D67">
        <w:t>Kostenvoranschlag</w:t>
      </w:r>
      <w:bookmarkEnd w:id="22"/>
    </w:p>
    <w:p w14:paraId="6FA3E1C3" w14:textId="5762A7E3" w:rsidR="00A2640C" w:rsidRDefault="00A2640C" w:rsidP="00A2640C">
      <w:r>
        <w:t>Voraussichtlich lassen sich die Zeitkosten des Projektes wie folgt planen:</w:t>
      </w:r>
    </w:p>
    <w:p w14:paraId="15071F36" w14:textId="2BCFE937" w:rsidR="00A2640C" w:rsidRPr="00A2640C" w:rsidRDefault="00A2640C" w:rsidP="00A2640C">
      <w:pPr>
        <w:pStyle w:val="Listenabsatz"/>
        <w:numPr>
          <w:ilvl w:val="0"/>
          <w:numId w:val="34"/>
        </w:numPr>
      </w:pPr>
      <w:r>
        <w:t>Voraussetzung: drei Personen in 14 Wochen.</w:t>
      </w:r>
    </w:p>
    <w:p w14:paraId="7CF519DF" w14:textId="1D43937E" w:rsidR="00AD5718" w:rsidRPr="00B25D67" w:rsidRDefault="00923D3F" w:rsidP="00A2640C">
      <w:pPr>
        <w:pStyle w:val="Listenabsatz"/>
        <w:numPr>
          <w:ilvl w:val="0"/>
          <w:numId w:val="33"/>
        </w:numPr>
      </w:pPr>
      <w:r w:rsidRPr="00B25D67">
        <w:t xml:space="preserve">8h pro Person pro Woche, ergibt insgesamt </w:t>
      </w:r>
      <w:r w:rsidRPr="00A2640C">
        <w:rPr>
          <w:b/>
        </w:rPr>
        <w:t>336h</w:t>
      </w:r>
      <w:r w:rsidRPr="00B25D67">
        <w:t>.</w:t>
      </w:r>
    </w:p>
    <w:p w14:paraId="12D8ABCD" w14:textId="0BCD9B96" w:rsidR="00923D3F" w:rsidRPr="00B25D67" w:rsidRDefault="00923D3F" w:rsidP="00A2640C">
      <w:pPr>
        <w:pStyle w:val="Listenabsatz"/>
        <w:numPr>
          <w:ilvl w:val="0"/>
          <w:numId w:val="33"/>
        </w:numPr>
      </w:pPr>
      <w:r w:rsidRPr="00B25D67">
        <w:t>Projektstart ist Montag 27. Februar 2012</w:t>
      </w:r>
    </w:p>
    <w:p w14:paraId="331A3434" w14:textId="316E4D9A" w:rsidR="00923D3F" w:rsidRPr="00B25D67" w:rsidRDefault="009B7CF2" w:rsidP="00A2640C">
      <w:pPr>
        <w:pStyle w:val="Listenabsatz"/>
        <w:numPr>
          <w:ilvl w:val="0"/>
          <w:numId w:val="33"/>
        </w:numPr>
      </w:pPr>
      <w:r w:rsidRPr="00B25D67">
        <w:t>Abgabet</w:t>
      </w:r>
      <w:r w:rsidR="00923D3F" w:rsidRPr="00B25D67">
        <w:t>ermin</w:t>
      </w:r>
      <w:r w:rsidRPr="00B25D67">
        <w:t xml:space="preserve"> ist spä</w:t>
      </w:r>
      <w:r w:rsidR="00A2640C">
        <w:t>testens der 1. Juni 2012 17:00</w:t>
      </w:r>
    </w:p>
    <w:p w14:paraId="61EE83F5" w14:textId="77777777" w:rsidR="00AD5718" w:rsidRPr="00B25D67" w:rsidRDefault="00AD5718" w:rsidP="00AD5718">
      <w:pPr>
        <w:pStyle w:val="berschrift2"/>
      </w:pPr>
      <w:bookmarkStart w:id="23" w:name="_Toc318812213"/>
      <w:r w:rsidRPr="00B25D67">
        <w:t>Zeitliche Planung</w:t>
      </w:r>
      <w:bookmarkEnd w:id="23"/>
    </w:p>
    <w:p w14:paraId="148C6177" w14:textId="77777777" w:rsidR="00AD5718" w:rsidRDefault="00AD5718" w:rsidP="00AD5718">
      <w:pPr>
        <w:pStyle w:val="berschrift3"/>
      </w:pPr>
      <w:bookmarkStart w:id="24" w:name="_Toc318812214"/>
      <w:r w:rsidRPr="00B25D67">
        <w:t>Phasen / Iterationen</w:t>
      </w:r>
      <w:bookmarkEnd w:id="24"/>
    </w:p>
    <w:p w14:paraId="76ED9C53" w14:textId="355563FE" w:rsidR="00EB49E6" w:rsidRDefault="00EB49E6" w:rsidP="00EB49E6">
      <w:r>
        <w:t>Wir werden während dem gesamten Projekt parallel an Front- und Backend arbeiten. Die App evolviert dadurch laufend. Die Aufgaben werden zu Beginn jeder Iteration priorisiert und entsprechend implementiert. Wir werden mit den Core-Features beginnen (Kommunikation Server-Client, Benutzersystem, Bierprofile) und uns dann zu den Features mit tieferer Priorität weiterarbeiten.</w:t>
      </w:r>
    </w:p>
    <w:p w14:paraId="14931D42" w14:textId="77777777" w:rsidR="00EB49E6" w:rsidRPr="00EB49E6" w:rsidRDefault="00EB49E6" w:rsidP="00EB49E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851"/>
        <w:gridCol w:w="1905"/>
      </w:tblGrid>
      <w:tr w:rsidR="00A826C9" w:rsidRPr="00B25D67" w14:paraId="3FFBC942" w14:textId="77777777" w:rsidTr="00E04EA3">
        <w:tc>
          <w:tcPr>
            <w:tcW w:w="1668" w:type="dxa"/>
          </w:tcPr>
          <w:p w14:paraId="0C37E286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Iteration</w:t>
            </w:r>
          </w:p>
        </w:tc>
        <w:tc>
          <w:tcPr>
            <w:tcW w:w="4819" w:type="dxa"/>
          </w:tcPr>
          <w:p w14:paraId="56F9EF0B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851" w:type="dxa"/>
          </w:tcPr>
          <w:p w14:paraId="4D5453F5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Ende</w:t>
            </w:r>
          </w:p>
        </w:tc>
        <w:tc>
          <w:tcPr>
            <w:tcW w:w="1905" w:type="dxa"/>
          </w:tcPr>
          <w:p w14:paraId="3725CB7A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Dauer in Wochen</w:t>
            </w:r>
          </w:p>
        </w:tc>
      </w:tr>
      <w:tr w:rsidR="00A826C9" w:rsidRPr="00B25D67" w14:paraId="4E5624CE" w14:textId="77777777" w:rsidTr="00E04EA3">
        <w:tc>
          <w:tcPr>
            <w:tcW w:w="1668" w:type="dxa"/>
          </w:tcPr>
          <w:p w14:paraId="3964BCD2" w14:textId="77777777" w:rsidR="00A826C9" w:rsidRPr="00B25D67" w:rsidRDefault="00A826C9" w:rsidP="00E04EA3">
            <w:proofErr w:type="spellStart"/>
            <w:r w:rsidRPr="00B25D67">
              <w:t>Inception</w:t>
            </w:r>
            <w:proofErr w:type="spellEnd"/>
            <w:r w:rsidRPr="00B25D67">
              <w:t xml:space="preserve"> 1</w:t>
            </w:r>
          </w:p>
        </w:tc>
        <w:tc>
          <w:tcPr>
            <w:tcW w:w="4819" w:type="dxa"/>
          </w:tcPr>
          <w:p w14:paraId="68ACA7F1" w14:textId="77777777" w:rsidR="00A826C9" w:rsidRPr="00B25D67" w:rsidRDefault="00A826C9" w:rsidP="00E04EA3">
            <w:r w:rsidRPr="00B25D67">
              <w:t>Projektantrag einreichen</w:t>
            </w:r>
          </w:p>
        </w:tc>
        <w:tc>
          <w:tcPr>
            <w:tcW w:w="851" w:type="dxa"/>
          </w:tcPr>
          <w:p w14:paraId="42B3B8B8" w14:textId="77777777" w:rsidR="00A826C9" w:rsidRPr="00B25D67" w:rsidRDefault="00A826C9" w:rsidP="00E04EA3">
            <w:r w:rsidRPr="00B25D67">
              <w:t>SW01</w:t>
            </w:r>
          </w:p>
        </w:tc>
        <w:tc>
          <w:tcPr>
            <w:tcW w:w="1905" w:type="dxa"/>
          </w:tcPr>
          <w:p w14:paraId="03C24177" w14:textId="77777777" w:rsidR="00A826C9" w:rsidRPr="00B25D67" w:rsidRDefault="00A826C9" w:rsidP="00E04EA3">
            <w:r w:rsidRPr="00B25D67">
              <w:t>1</w:t>
            </w:r>
          </w:p>
        </w:tc>
      </w:tr>
      <w:tr w:rsidR="00A826C9" w:rsidRPr="00B25D67" w14:paraId="5808A6B1" w14:textId="77777777" w:rsidTr="00E04EA3">
        <w:tc>
          <w:tcPr>
            <w:tcW w:w="1668" w:type="dxa"/>
          </w:tcPr>
          <w:p w14:paraId="59CEE3FA" w14:textId="77777777" w:rsidR="00A826C9" w:rsidRPr="00B25D67" w:rsidRDefault="00A826C9" w:rsidP="00E04EA3">
            <w:r w:rsidRPr="00B25D67">
              <w:t>Elaboration 1</w:t>
            </w:r>
          </w:p>
        </w:tc>
        <w:tc>
          <w:tcPr>
            <w:tcW w:w="4819" w:type="dxa"/>
          </w:tcPr>
          <w:p w14:paraId="710CD24C" w14:textId="270868B1" w:rsidR="00A826C9" w:rsidRPr="00F5307E" w:rsidRDefault="00A826C9" w:rsidP="00E04EA3">
            <w:pPr>
              <w:rPr>
                <w:lang w:val="fr-CH"/>
              </w:rPr>
            </w:pPr>
            <w:proofErr w:type="spellStart"/>
            <w:r w:rsidRPr="00F5307E">
              <w:rPr>
                <w:lang w:val="fr-CH"/>
              </w:rPr>
              <w:t>Projektplan</w:t>
            </w:r>
            <w:proofErr w:type="spellEnd"/>
            <w:r w:rsidRPr="00F5307E">
              <w:rPr>
                <w:lang w:val="fr-CH"/>
              </w:rPr>
              <w:t xml:space="preserve">, Domain Model, </w:t>
            </w:r>
            <w:proofErr w:type="spellStart"/>
            <w:r w:rsidRPr="00F5307E">
              <w:rPr>
                <w:lang w:val="fr-CH"/>
              </w:rPr>
              <w:t>Requirements</w:t>
            </w:r>
            <w:proofErr w:type="spellEnd"/>
            <w:r w:rsidRPr="00F5307E">
              <w:rPr>
                <w:lang w:val="fr-CH"/>
              </w:rPr>
              <w:t xml:space="preserve"> (</w:t>
            </w:r>
            <w:proofErr w:type="spellStart"/>
            <w:r w:rsidRPr="00F5307E">
              <w:rPr>
                <w:lang w:val="fr-CH"/>
              </w:rPr>
              <w:t>Brief</w:t>
            </w:r>
            <w:proofErr w:type="spellEnd"/>
            <w:r w:rsidRPr="00F5307E">
              <w:rPr>
                <w:lang w:val="fr-CH"/>
              </w:rPr>
              <w:t xml:space="preserve"> Use Cases), Configuration Management (</w:t>
            </w:r>
            <w:proofErr w:type="spellStart"/>
            <w:r w:rsidRPr="00F5307E">
              <w:rPr>
                <w:lang w:val="fr-CH"/>
              </w:rPr>
              <w:t>Redmine</w:t>
            </w:r>
            <w:proofErr w:type="spellEnd"/>
            <w:r w:rsidRPr="00F5307E">
              <w:rPr>
                <w:lang w:val="fr-CH"/>
              </w:rPr>
              <w:t>, Jenkins, Git</w:t>
            </w:r>
            <w:r w:rsidR="00E172E9">
              <w:rPr>
                <w:lang w:val="fr-CH"/>
              </w:rPr>
              <w:t xml:space="preserve">, </w:t>
            </w:r>
            <w:proofErr w:type="spellStart"/>
            <w:r w:rsidR="00E172E9">
              <w:rPr>
                <w:lang w:val="fr-CH"/>
              </w:rPr>
              <w:t>lokale</w:t>
            </w:r>
            <w:proofErr w:type="spellEnd"/>
            <w:r w:rsidR="00E172E9">
              <w:rPr>
                <w:lang w:val="fr-CH"/>
              </w:rPr>
              <w:t xml:space="preserve"> </w:t>
            </w:r>
            <w:proofErr w:type="spellStart"/>
            <w:r w:rsidR="00E172E9">
              <w:rPr>
                <w:lang w:val="fr-CH"/>
              </w:rPr>
              <w:t>Entwicklungsumgebung</w:t>
            </w:r>
            <w:proofErr w:type="spellEnd"/>
            <w:r w:rsidRPr="00F5307E">
              <w:rPr>
                <w:lang w:val="fr-CH"/>
              </w:rPr>
              <w:t>)</w:t>
            </w:r>
          </w:p>
        </w:tc>
        <w:tc>
          <w:tcPr>
            <w:tcW w:w="851" w:type="dxa"/>
          </w:tcPr>
          <w:p w14:paraId="13EC9DB5" w14:textId="77777777" w:rsidR="00A826C9" w:rsidRPr="00B25D67" w:rsidRDefault="00A826C9" w:rsidP="00E04EA3">
            <w:r w:rsidRPr="00B25D67">
              <w:t>SW03</w:t>
            </w:r>
          </w:p>
        </w:tc>
        <w:tc>
          <w:tcPr>
            <w:tcW w:w="1905" w:type="dxa"/>
          </w:tcPr>
          <w:p w14:paraId="776AD209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411513BD" w14:textId="77777777" w:rsidTr="00E04EA3">
        <w:tc>
          <w:tcPr>
            <w:tcW w:w="1668" w:type="dxa"/>
          </w:tcPr>
          <w:p w14:paraId="5EEFC537" w14:textId="77777777" w:rsidR="00A826C9" w:rsidRPr="00B25D67" w:rsidRDefault="00A826C9" w:rsidP="00E04EA3">
            <w:r w:rsidRPr="00B25D67">
              <w:t>Elaboration 2</w:t>
            </w:r>
          </w:p>
        </w:tc>
        <w:tc>
          <w:tcPr>
            <w:tcW w:w="4819" w:type="dxa"/>
          </w:tcPr>
          <w:p w14:paraId="2F6DC4EB" w14:textId="55C92B44" w:rsidR="00A826C9" w:rsidRPr="00B25D67" w:rsidRDefault="009B36E1" w:rsidP="00E04EA3">
            <w:r>
              <w:t xml:space="preserve">Externes Design und </w:t>
            </w:r>
            <w:proofErr w:type="spellStart"/>
            <w:r>
              <w:t>Mockups</w:t>
            </w:r>
            <w:proofErr w:type="spellEnd"/>
            <w:r w:rsidR="00A826C9" w:rsidRPr="00B25D67">
              <w:t xml:space="preserve">, Datenbankdesign, </w:t>
            </w:r>
            <w:proofErr w:type="spellStart"/>
            <w:r w:rsidR="00A826C9" w:rsidRPr="00B25D67">
              <w:t>Fully</w:t>
            </w:r>
            <w:proofErr w:type="spellEnd"/>
            <w:r w:rsidR="00A826C9" w:rsidRPr="00B25D67">
              <w:t xml:space="preserve"> </w:t>
            </w:r>
            <w:proofErr w:type="spellStart"/>
            <w:r w:rsidR="00A826C9" w:rsidRPr="00B25D67">
              <w:t>dressed</w:t>
            </w:r>
            <w:proofErr w:type="spellEnd"/>
            <w:r w:rsidR="00A826C9" w:rsidRPr="00B25D67">
              <w:t xml:space="preserve"> </w:t>
            </w:r>
            <w:proofErr w:type="spellStart"/>
            <w:r w:rsidR="00A826C9" w:rsidRPr="00B25D67">
              <w:t>Use</w:t>
            </w:r>
            <w:proofErr w:type="spellEnd"/>
            <w:r w:rsidR="00A826C9" w:rsidRPr="00B25D67">
              <w:t xml:space="preserve"> Cases</w:t>
            </w:r>
            <w:r>
              <w:t>, Evaluation Software</w:t>
            </w:r>
          </w:p>
        </w:tc>
        <w:tc>
          <w:tcPr>
            <w:tcW w:w="851" w:type="dxa"/>
          </w:tcPr>
          <w:p w14:paraId="21284177" w14:textId="77777777" w:rsidR="00A826C9" w:rsidRPr="00B25D67" w:rsidRDefault="00A826C9" w:rsidP="00E04EA3">
            <w:r w:rsidRPr="00B25D67">
              <w:t>SW05</w:t>
            </w:r>
          </w:p>
        </w:tc>
        <w:tc>
          <w:tcPr>
            <w:tcW w:w="1905" w:type="dxa"/>
          </w:tcPr>
          <w:p w14:paraId="206440C2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1789BEAF" w14:textId="77777777" w:rsidTr="00E04EA3">
        <w:tc>
          <w:tcPr>
            <w:tcW w:w="1668" w:type="dxa"/>
          </w:tcPr>
          <w:p w14:paraId="60A31B84" w14:textId="1BF57EFA" w:rsidR="00A826C9" w:rsidRPr="00B25D67" w:rsidRDefault="00F43857" w:rsidP="00E04EA3">
            <w:r>
              <w:t>Elaboration 3</w:t>
            </w:r>
          </w:p>
        </w:tc>
        <w:tc>
          <w:tcPr>
            <w:tcW w:w="4819" w:type="dxa"/>
          </w:tcPr>
          <w:p w14:paraId="6C637955" w14:textId="666E80E4" w:rsidR="00A826C9" w:rsidRPr="00B25D67" w:rsidRDefault="00F3423A" w:rsidP="00E04EA3">
            <w:r>
              <w:t>Architektur Prototyp</w:t>
            </w:r>
          </w:p>
        </w:tc>
        <w:tc>
          <w:tcPr>
            <w:tcW w:w="851" w:type="dxa"/>
          </w:tcPr>
          <w:p w14:paraId="3F329EAD" w14:textId="77777777" w:rsidR="00A826C9" w:rsidRPr="00B25D67" w:rsidRDefault="00A826C9" w:rsidP="00E04EA3">
            <w:r w:rsidRPr="00B25D67">
              <w:t>SW06</w:t>
            </w:r>
          </w:p>
        </w:tc>
        <w:tc>
          <w:tcPr>
            <w:tcW w:w="1905" w:type="dxa"/>
          </w:tcPr>
          <w:p w14:paraId="13FE22CD" w14:textId="77777777" w:rsidR="00A826C9" w:rsidRPr="00B25D67" w:rsidRDefault="00A826C9" w:rsidP="00E04EA3">
            <w:r w:rsidRPr="00B25D67">
              <w:t>1</w:t>
            </w:r>
          </w:p>
        </w:tc>
      </w:tr>
      <w:tr w:rsidR="00A826C9" w:rsidRPr="00B25D67" w14:paraId="24B1510C" w14:textId="77777777" w:rsidTr="00E04EA3">
        <w:tc>
          <w:tcPr>
            <w:tcW w:w="1668" w:type="dxa"/>
          </w:tcPr>
          <w:p w14:paraId="1A64F97F" w14:textId="560A843C" w:rsidR="00A826C9" w:rsidRPr="00B25D67" w:rsidRDefault="00F43857" w:rsidP="00E04EA3">
            <w:proofErr w:type="spellStart"/>
            <w:r>
              <w:t>Construction</w:t>
            </w:r>
            <w:proofErr w:type="spellEnd"/>
            <w:r>
              <w:t xml:space="preserve"> 1</w:t>
            </w:r>
          </w:p>
        </w:tc>
        <w:tc>
          <w:tcPr>
            <w:tcW w:w="4819" w:type="dxa"/>
          </w:tcPr>
          <w:p w14:paraId="2EC44046" w14:textId="26709AB4" w:rsidR="00A826C9" w:rsidRPr="00B25D67" w:rsidRDefault="00EB49E6" w:rsidP="0035049D">
            <w:r>
              <w:t xml:space="preserve">Backend Benutzersystem, erste sehr einfache </w:t>
            </w:r>
            <w:proofErr w:type="spellStart"/>
            <w:r>
              <w:t>Android</w:t>
            </w:r>
            <w:proofErr w:type="spellEnd"/>
            <w:r>
              <w:t xml:space="preserve">-Version, </w:t>
            </w:r>
            <w:r w:rsidRPr="00B25D67">
              <w:t>Implementierung gemäss Priorisierung und Zeitschätzung</w:t>
            </w:r>
            <w:r>
              <w:t xml:space="preserve"> in </w:t>
            </w:r>
            <w:proofErr w:type="spellStart"/>
            <w:r>
              <w:t>Redmine</w:t>
            </w:r>
            <w:proofErr w:type="spellEnd"/>
            <w:r w:rsidR="008E1A3E">
              <w:t>. Erste Testversion für Alphatester.</w:t>
            </w:r>
          </w:p>
        </w:tc>
        <w:tc>
          <w:tcPr>
            <w:tcW w:w="851" w:type="dxa"/>
          </w:tcPr>
          <w:p w14:paraId="39E28DAE" w14:textId="77777777" w:rsidR="00A826C9" w:rsidRPr="00B25D67" w:rsidRDefault="00A826C9" w:rsidP="00E04EA3">
            <w:r w:rsidRPr="00B25D67">
              <w:t>SW08</w:t>
            </w:r>
          </w:p>
        </w:tc>
        <w:tc>
          <w:tcPr>
            <w:tcW w:w="1905" w:type="dxa"/>
          </w:tcPr>
          <w:p w14:paraId="4362144B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2DDE6AFC" w14:textId="77777777" w:rsidTr="00E04EA3">
        <w:tc>
          <w:tcPr>
            <w:tcW w:w="1668" w:type="dxa"/>
          </w:tcPr>
          <w:p w14:paraId="417EFDFE" w14:textId="72A469D4" w:rsidR="00A826C9" w:rsidRPr="00B25D67" w:rsidRDefault="00F43857" w:rsidP="00E04EA3">
            <w:proofErr w:type="spellStart"/>
            <w:r>
              <w:t>Construction</w:t>
            </w:r>
            <w:proofErr w:type="spellEnd"/>
            <w:r>
              <w:t xml:space="preserve"> 2</w:t>
            </w:r>
          </w:p>
        </w:tc>
        <w:tc>
          <w:tcPr>
            <w:tcW w:w="4819" w:type="dxa"/>
          </w:tcPr>
          <w:p w14:paraId="3FE2E1CC" w14:textId="29717460" w:rsidR="00A826C9" w:rsidRPr="00B25D67" w:rsidRDefault="00EB49E6" w:rsidP="00EB49E6">
            <w:r>
              <w:t>Hauptfeatures  (</w:t>
            </w:r>
            <w:proofErr w:type="spellStart"/>
            <w:r>
              <w:t>zB</w:t>
            </w:r>
            <w:proofErr w:type="spellEnd"/>
            <w:r>
              <w:t xml:space="preserve"> Bierprofile, Aktivitäten erfassen) implementieren</w:t>
            </w:r>
            <w:r w:rsidR="00A826C9" w:rsidRPr="00B25D67">
              <w:t xml:space="preserve"> gemäss Priorisierung und Zeitschätzung</w:t>
            </w:r>
            <w:r w:rsidR="00F3423A">
              <w:t xml:space="preserve"> in </w:t>
            </w:r>
            <w:proofErr w:type="spellStart"/>
            <w:r w:rsidR="00F3423A">
              <w:t>Redmine</w:t>
            </w:r>
            <w:proofErr w:type="spellEnd"/>
            <w:r w:rsidR="00F3423A">
              <w:t>.</w:t>
            </w:r>
            <w:r w:rsidR="008E1A3E">
              <w:t xml:space="preserve"> Zweite Testversion für Alphatester.</w:t>
            </w:r>
            <w:r w:rsidR="005D0F15">
              <w:t xml:space="preserve"> Bugs aus Test-Feedback fixen.</w:t>
            </w:r>
          </w:p>
        </w:tc>
        <w:tc>
          <w:tcPr>
            <w:tcW w:w="851" w:type="dxa"/>
          </w:tcPr>
          <w:p w14:paraId="7DFD37DB" w14:textId="77777777" w:rsidR="00A826C9" w:rsidRPr="00B25D67" w:rsidRDefault="00A826C9" w:rsidP="00E04EA3">
            <w:r w:rsidRPr="00B25D67">
              <w:t>SW10</w:t>
            </w:r>
          </w:p>
        </w:tc>
        <w:tc>
          <w:tcPr>
            <w:tcW w:w="1905" w:type="dxa"/>
          </w:tcPr>
          <w:p w14:paraId="7654CA36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5C0E0C50" w14:textId="77777777" w:rsidTr="00E04EA3">
        <w:tc>
          <w:tcPr>
            <w:tcW w:w="1668" w:type="dxa"/>
          </w:tcPr>
          <w:p w14:paraId="48BB18A4" w14:textId="25255797" w:rsidR="00A826C9" w:rsidRPr="00B25D67" w:rsidRDefault="00F43857" w:rsidP="00E04EA3">
            <w:proofErr w:type="spellStart"/>
            <w:r>
              <w:t>Construction</w:t>
            </w:r>
            <w:proofErr w:type="spellEnd"/>
            <w:r>
              <w:t xml:space="preserve"> 3</w:t>
            </w:r>
          </w:p>
        </w:tc>
        <w:tc>
          <w:tcPr>
            <w:tcW w:w="4819" w:type="dxa"/>
          </w:tcPr>
          <w:p w14:paraId="4CAD3647" w14:textId="050DF1AA" w:rsidR="00A826C9" w:rsidRPr="00B25D67" w:rsidRDefault="00EB49E6" w:rsidP="00E04EA3">
            <w:r>
              <w:t>Hauptfeatures fertigstellen, erweiterte Features</w:t>
            </w:r>
            <w:r w:rsidR="00A826C9" w:rsidRPr="00B25D67">
              <w:t xml:space="preserve"> gemäss Priorisierung und Zeitschätzung</w:t>
            </w:r>
            <w:r w:rsidR="00F3423A">
              <w:t xml:space="preserve"> in </w:t>
            </w:r>
            <w:proofErr w:type="spellStart"/>
            <w:r w:rsidR="00F3423A">
              <w:t>Redmine</w:t>
            </w:r>
            <w:proofErr w:type="spellEnd"/>
            <w:r w:rsidR="00F3423A">
              <w:t>.</w:t>
            </w:r>
            <w:r w:rsidR="008E1A3E">
              <w:t xml:space="preserve"> Dritte und vierte Testversion für Alphatester.</w:t>
            </w:r>
            <w:r w:rsidR="00391F82">
              <w:t xml:space="preserve"> Bugs aus Test-Feedback fixen.</w:t>
            </w:r>
          </w:p>
        </w:tc>
        <w:tc>
          <w:tcPr>
            <w:tcW w:w="851" w:type="dxa"/>
          </w:tcPr>
          <w:p w14:paraId="2C080E72" w14:textId="77777777" w:rsidR="00A826C9" w:rsidRPr="00B25D67" w:rsidRDefault="00A826C9" w:rsidP="00E04EA3">
            <w:r w:rsidRPr="00B25D67">
              <w:t>SW12</w:t>
            </w:r>
          </w:p>
        </w:tc>
        <w:tc>
          <w:tcPr>
            <w:tcW w:w="1905" w:type="dxa"/>
          </w:tcPr>
          <w:p w14:paraId="4C1EFE49" w14:textId="77777777" w:rsidR="00A826C9" w:rsidRPr="00B25D67" w:rsidRDefault="00A826C9" w:rsidP="00E04EA3">
            <w:r w:rsidRPr="00B25D67">
              <w:t>2</w:t>
            </w:r>
          </w:p>
        </w:tc>
      </w:tr>
      <w:tr w:rsidR="00A826C9" w:rsidRPr="00B25D67" w14:paraId="1F5A8D3B" w14:textId="77777777" w:rsidTr="00E04EA3">
        <w:tc>
          <w:tcPr>
            <w:tcW w:w="1668" w:type="dxa"/>
          </w:tcPr>
          <w:p w14:paraId="21FB3214" w14:textId="77777777" w:rsidR="00A826C9" w:rsidRPr="00B25D67" w:rsidRDefault="00A826C9" w:rsidP="00E04EA3">
            <w:r w:rsidRPr="00B25D67">
              <w:t>Transition</w:t>
            </w:r>
          </w:p>
        </w:tc>
        <w:tc>
          <w:tcPr>
            <w:tcW w:w="4819" w:type="dxa"/>
          </w:tcPr>
          <w:p w14:paraId="3CBCFB03" w14:textId="6F883DEB" w:rsidR="00A826C9" w:rsidRPr="00B25D67" w:rsidRDefault="00A826C9" w:rsidP="00E04EA3">
            <w:r w:rsidRPr="00B25D67">
              <w:t>Vorbereitung zur Schlusspräsentation und Abgabe.</w:t>
            </w:r>
          </w:p>
        </w:tc>
        <w:tc>
          <w:tcPr>
            <w:tcW w:w="851" w:type="dxa"/>
          </w:tcPr>
          <w:p w14:paraId="38F68273" w14:textId="77777777" w:rsidR="00A826C9" w:rsidRPr="00B25D67" w:rsidRDefault="00A826C9" w:rsidP="00E04EA3">
            <w:r w:rsidRPr="00B25D67">
              <w:t>SW14</w:t>
            </w:r>
          </w:p>
        </w:tc>
        <w:tc>
          <w:tcPr>
            <w:tcW w:w="1905" w:type="dxa"/>
          </w:tcPr>
          <w:p w14:paraId="63F73FE1" w14:textId="77777777" w:rsidR="00A826C9" w:rsidRPr="00B25D67" w:rsidRDefault="00A826C9" w:rsidP="00E04EA3">
            <w:r w:rsidRPr="00B25D67">
              <w:t>2</w:t>
            </w:r>
          </w:p>
        </w:tc>
      </w:tr>
    </w:tbl>
    <w:p w14:paraId="5B1A3C37" w14:textId="77777777" w:rsidR="003B2FE8" w:rsidRDefault="003B2FE8" w:rsidP="003B2FE8">
      <w:pPr>
        <w:pStyle w:val="berschrift3"/>
        <w:numPr>
          <w:ilvl w:val="0"/>
          <w:numId w:val="0"/>
        </w:numPr>
      </w:pPr>
    </w:p>
    <w:p w14:paraId="41C51725" w14:textId="77777777" w:rsidR="003B2FE8" w:rsidRDefault="003B2FE8">
      <w:pPr>
        <w:rPr>
          <w:b/>
          <w:color w:val="548DD4" w:themeColor="text2" w:themeTint="99"/>
          <w:sz w:val="28"/>
          <w:szCs w:val="28"/>
        </w:rPr>
      </w:pPr>
      <w:r>
        <w:br w:type="page"/>
      </w:r>
    </w:p>
    <w:p w14:paraId="0AB6313B" w14:textId="188502B2" w:rsidR="00A34DFD" w:rsidRPr="00B25D67" w:rsidRDefault="00A34DFD" w:rsidP="00A34DFD">
      <w:pPr>
        <w:pStyle w:val="berschrift3"/>
      </w:pPr>
      <w:bookmarkStart w:id="25" w:name="_Toc318812215"/>
      <w:r w:rsidRPr="00B25D67">
        <w:lastRenderedPageBreak/>
        <w:t>Meilensteine</w:t>
      </w:r>
      <w:bookmarkEnd w:id="25"/>
    </w:p>
    <w:p w14:paraId="0A8B5DD5" w14:textId="01E38929" w:rsidR="00A34DFD" w:rsidRPr="00B25D67" w:rsidRDefault="00E34F27" w:rsidP="00A34DFD">
      <w:pPr>
        <w:pStyle w:val="berschrift4"/>
      </w:pPr>
      <w:r w:rsidRPr="00B25D67">
        <w:t xml:space="preserve">MS1 </w:t>
      </w:r>
      <w:r w:rsidR="00A826C9" w:rsidRPr="00B25D67">
        <w:t>Projektantrag einr</w:t>
      </w:r>
      <w:r w:rsidR="00A642A2" w:rsidRPr="00B25D67">
        <w:t>eich</w:t>
      </w:r>
      <w:r w:rsidR="00A826C9" w:rsidRPr="00B25D67">
        <w:t>en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34F27" w:rsidRPr="00B25D67" w14:paraId="62F9E599" w14:textId="77777777" w:rsidTr="00F3423A">
        <w:tc>
          <w:tcPr>
            <w:tcW w:w="1809" w:type="dxa"/>
          </w:tcPr>
          <w:p w14:paraId="7A3C7CD9" w14:textId="77777777" w:rsidR="00E34F27" w:rsidRPr="00B25D67" w:rsidRDefault="00E34F27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7D8E9BBF" w14:textId="2AC0ACB4" w:rsidR="00E34F27" w:rsidRPr="00B25D67" w:rsidRDefault="00E34F27" w:rsidP="00E34F27">
            <w:r w:rsidRPr="00B25D67">
              <w:t xml:space="preserve">Ende </w:t>
            </w:r>
            <w:proofErr w:type="spellStart"/>
            <w:r w:rsidRPr="00B25D67">
              <w:t>Inception</w:t>
            </w:r>
            <w:proofErr w:type="spellEnd"/>
            <w:r w:rsidRPr="00B25D67">
              <w:t xml:space="preserve"> 24.2.2012</w:t>
            </w:r>
          </w:p>
        </w:tc>
      </w:tr>
      <w:tr w:rsidR="00E34F27" w:rsidRPr="00B25D67" w14:paraId="22483565" w14:textId="77777777" w:rsidTr="00F3423A">
        <w:tc>
          <w:tcPr>
            <w:tcW w:w="1809" w:type="dxa"/>
          </w:tcPr>
          <w:p w14:paraId="27E9F820" w14:textId="77777777" w:rsidR="00E34F27" w:rsidRPr="00B25D67" w:rsidRDefault="00E34F27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2BA634E6" w14:textId="61556BEE" w:rsidR="00E34F27" w:rsidRPr="00B25D67" w:rsidRDefault="00E34F27" w:rsidP="00E04EA3">
            <w:r w:rsidRPr="00B25D67">
              <w:t>Einreichung des P</w:t>
            </w:r>
            <w:r w:rsidR="00F3423A">
              <w:t>rojektantrages zur Genehmigung.</w:t>
            </w:r>
          </w:p>
        </w:tc>
      </w:tr>
      <w:tr w:rsidR="00E34F27" w:rsidRPr="00B25D67" w14:paraId="298C2E93" w14:textId="77777777" w:rsidTr="00F3423A">
        <w:tc>
          <w:tcPr>
            <w:tcW w:w="1809" w:type="dxa"/>
          </w:tcPr>
          <w:p w14:paraId="4735355D" w14:textId="77777777" w:rsidR="00E34F27" w:rsidRPr="00B25D67" w:rsidRDefault="00E34F27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5F4D0A2C" w14:textId="1F0A7DB6" w:rsidR="00E34F27" w:rsidRPr="00B25D67" w:rsidRDefault="00E04EA3" w:rsidP="00E04EA3">
            <w:r w:rsidRPr="00B25D67">
              <w:t>Projektantrag</w:t>
            </w:r>
          </w:p>
        </w:tc>
      </w:tr>
    </w:tbl>
    <w:p w14:paraId="2A520162" w14:textId="47025C21" w:rsidR="00A826C9" w:rsidRPr="00B25D67" w:rsidRDefault="00E34F27" w:rsidP="00A826C9">
      <w:pPr>
        <w:pStyle w:val="berschrift4"/>
      </w:pPr>
      <w:r w:rsidRPr="00B25D67">
        <w:t xml:space="preserve">MS2 </w:t>
      </w:r>
      <w:r w:rsidR="00E04EA3" w:rsidRPr="00B25D67">
        <w:t>Projektplan</w:t>
      </w:r>
      <w:r w:rsidR="00054D63" w:rsidRPr="00B25D67">
        <w:t xml:space="preserve"> 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054D63" w:rsidRPr="00B25D67" w14:paraId="39A4CCBC" w14:textId="77777777" w:rsidTr="00F3423A">
        <w:tc>
          <w:tcPr>
            <w:tcW w:w="1809" w:type="dxa"/>
          </w:tcPr>
          <w:p w14:paraId="0150B243" w14:textId="024F07F4" w:rsidR="00054D63" w:rsidRPr="00B25D67" w:rsidRDefault="00054D6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0FD3565C" w14:textId="045D670D" w:rsidR="00054D63" w:rsidRPr="00B25D67" w:rsidRDefault="00527AD3" w:rsidP="00E04EA3">
            <w:r>
              <w:t>8</w:t>
            </w:r>
            <w:r w:rsidR="00E34F27" w:rsidRPr="00B25D67">
              <w:t>.3.2012</w:t>
            </w:r>
          </w:p>
        </w:tc>
      </w:tr>
      <w:tr w:rsidR="00A826C9" w:rsidRPr="00B25D67" w14:paraId="521DFBA6" w14:textId="77777777" w:rsidTr="00F3423A">
        <w:tc>
          <w:tcPr>
            <w:tcW w:w="1809" w:type="dxa"/>
          </w:tcPr>
          <w:p w14:paraId="270BDA9B" w14:textId="77777777" w:rsidR="00A826C9" w:rsidRPr="00B25D67" w:rsidRDefault="00A826C9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177A83C6" w14:textId="0B92319B" w:rsidR="00A826C9" w:rsidRPr="00B25D67" w:rsidRDefault="00054D63" w:rsidP="00E04EA3">
            <w:r w:rsidRPr="00B25D67">
              <w:t>Review Projektplan mit Zeitplan und aktuellen Iterationsplänen</w:t>
            </w:r>
          </w:p>
        </w:tc>
      </w:tr>
      <w:tr w:rsidR="00054D63" w:rsidRPr="00B25D67" w14:paraId="17FE7C5C" w14:textId="77777777" w:rsidTr="00F3423A">
        <w:tc>
          <w:tcPr>
            <w:tcW w:w="1809" w:type="dxa"/>
          </w:tcPr>
          <w:p w14:paraId="036AA17B" w14:textId="18F5847B" w:rsidR="00054D63" w:rsidRPr="00B25D67" w:rsidRDefault="00054D6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47C3C585" w14:textId="77777777" w:rsidR="00054D63" w:rsidRDefault="00E04EA3" w:rsidP="00E04EA3">
            <w:r w:rsidRPr="00B25D67">
              <w:t>Projektplan</w:t>
            </w:r>
          </w:p>
          <w:p w14:paraId="3C7D5316" w14:textId="77777777" w:rsidR="00F3423A" w:rsidRPr="00F5307E" w:rsidRDefault="00F3423A" w:rsidP="00F3423A">
            <w:pPr>
              <w:rPr>
                <w:lang w:val="fr-CH"/>
              </w:rPr>
            </w:pPr>
            <w:proofErr w:type="spellStart"/>
            <w:r w:rsidRPr="00F5307E">
              <w:rPr>
                <w:lang w:val="fr-CH"/>
              </w:rPr>
              <w:t>Tasks</w:t>
            </w:r>
            <w:proofErr w:type="spellEnd"/>
            <w:r w:rsidRPr="00F5307E">
              <w:rPr>
                <w:lang w:val="fr-CH"/>
              </w:rPr>
              <w:t xml:space="preserve"> in </w:t>
            </w:r>
            <w:proofErr w:type="spellStart"/>
            <w:r w:rsidRPr="00F5307E">
              <w:rPr>
                <w:lang w:val="fr-CH"/>
              </w:rPr>
              <w:t>Redmine</w:t>
            </w:r>
            <w:proofErr w:type="spellEnd"/>
          </w:p>
          <w:p w14:paraId="2CC18B01" w14:textId="7C0B4D49" w:rsidR="00F3423A" w:rsidRPr="00B25D67" w:rsidRDefault="00F3423A" w:rsidP="00E04EA3"/>
        </w:tc>
      </w:tr>
    </w:tbl>
    <w:p w14:paraId="70857ADE" w14:textId="5BDAEACF" w:rsidR="00E04EA3" w:rsidRPr="00B25D67" w:rsidRDefault="00E04EA3" w:rsidP="00E04EA3">
      <w:pPr>
        <w:pStyle w:val="berschrift4"/>
      </w:pPr>
      <w:r w:rsidRPr="00B25D67">
        <w:t xml:space="preserve">MS3 Anforderungen </w:t>
      </w:r>
      <w:r w:rsidR="00F3423A">
        <w:t>und</w:t>
      </w:r>
      <w:r w:rsidRPr="00B25D67">
        <w:t xml:space="preserve"> Analyse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04EA3" w:rsidRPr="00B25D67" w14:paraId="627213B4" w14:textId="77777777" w:rsidTr="00F3423A">
        <w:tc>
          <w:tcPr>
            <w:tcW w:w="1809" w:type="dxa"/>
          </w:tcPr>
          <w:p w14:paraId="60B89081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238C8FB7" w14:textId="52571BCF" w:rsidR="00E04EA3" w:rsidRPr="00B25D67" w:rsidRDefault="00B25D67" w:rsidP="00F3423A">
            <w:r w:rsidRPr="00B25D67">
              <w:t>16.3.2012 (SW0</w:t>
            </w:r>
            <w:r w:rsidR="00F3423A">
              <w:t>4 Nach</w:t>
            </w:r>
            <w:r w:rsidRPr="00B25D67">
              <w:t xml:space="preserve"> Ende Elaboration 1)</w:t>
            </w:r>
          </w:p>
        </w:tc>
      </w:tr>
      <w:tr w:rsidR="00E04EA3" w:rsidRPr="00B25D67" w14:paraId="32680AE3" w14:textId="77777777" w:rsidTr="00F3423A">
        <w:tc>
          <w:tcPr>
            <w:tcW w:w="1809" w:type="dxa"/>
          </w:tcPr>
          <w:p w14:paraId="4D6AD162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787EC567" w14:textId="254F350A" w:rsidR="00E04EA3" w:rsidRPr="00B25D67" w:rsidRDefault="00E04EA3" w:rsidP="00F3423A">
            <w:r w:rsidRPr="00B25D67">
              <w:t>Review der Anforderungsspez</w:t>
            </w:r>
            <w:r w:rsidR="00F3423A">
              <w:t>ifikation und der Domainanalyse</w:t>
            </w:r>
          </w:p>
        </w:tc>
      </w:tr>
      <w:tr w:rsidR="00E04EA3" w:rsidRPr="00B25D67" w14:paraId="4D95627C" w14:textId="77777777" w:rsidTr="00F3423A">
        <w:tc>
          <w:tcPr>
            <w:tcW w:w="1809" w:type="dxa"/>
          </w:tcPr>
          <w:p w14:paraId="5C7673B7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4029604B" w14:textId="77777777" w:rsidR="00E04EA3" w:rsidRPr="00F5307E" w:rsidRDefault="00E04EA3" w:rsidP="00E04EA3">
            <w:pPr>
              <w:rPr>
                <w:lang w:val="fr-CH"/>
              </w:rPr>
            </w:pPr>
            <w:r w:rsidRPr="00F5307E">
              <w:rPr>
                <w:lang w:val="fr-CH"/>
              </w:rPr>
              <w:t>Domain Model</w:t>
            </w:r>
          </w:p>
          <w:p w14:paraId="3E21308D" w14:textId="77777777" w:rsidR="00E04EA3" w:rsidRPr="00F5307E" w:rsidRDefault="00E04EA3" w:rsidP="00E04EA3">
            <w:pPr>
              <w:rPr>
                <w:lang w:val="fr-CH"/>
              </w:rPr>
            </w:pPr>
            <w:proofErr w:type="spellStart"/>
            <w:r w:rsidRPr="00F5307E">
              <w:rPr>
                <w:lang w:val="fr-CH"/>
              </w:rPr>
              <w:t>Tasks</w:t>
            </w:r>
            <w:proofErr w:type="spellEnd"/>
            <w:r w:rsidRPr="00F5307E">
              <w:rPr>
                <w:lang w:val="fr-CH"/>
              </w:rPr>
              <w:t xml:space="preserve"> in </w:t>
            </w:r>
            <w:proofErr w:type="spellStart"/>
            <w:r w:rsidRPr="00F5307E">
              <w:rPr>
                <w:lang w:val="fr-CH"/>
              </w:rPr>
              <w:t>Redmine</w:t>
            </w:r>
            <w:proofErr w:type="spellEnd"/>
          </w:p>
          <w:p w14:paraId="17E9305A" w14:textId="77777777" w:rsidR="00E04EA3" w:rsidRPr="00F5307E" w:rsidRDefault="00E04EA3" w:rsidP="00E04EA3">
            <w:pPr>
              <w:rPr>
                <w:lang w:val="fr-CH"/>
              </w:rPr>
            </w:pPr>
            <w:proofErr w:type="spellStart"/>
            <w:r w:rsidRPr="00F5307E">
              <w:rPr>
                <w:lang w:val="fr-CH"/>
              </w:rPr>
              <w:t>Requirements</w:t>
            </w:r>
            <w:proofErr w:type="spellEnd"/>
            <w:r w:rsidRPr="00F5307E">
              <w:rPr>
                <w:lang w:val="fr-CH"/>
              </w:rPr>
              <w:t xml:space="preserve"> </w:t>
            </w:r>
            <w:proofErr w:type="spellStart"/>
            <w:r w:rsidRPr="00F5307E">
              <w:rPr>
                <w:lang w:val="fr-CH"/>
              </w:rPr>
              <w:t>Specification</w:t>
            </w:r>
            <w:proofErr w:type="spellEnd"/>
            <w:r w:rsidRPr="00F5307E">
              <w:rPr>
                <w:lang w:val="fr-CH"/>
              </w:rPr>
              <w:t xml:space="preserve"> (</w:t>
            </w:r>
            <w:proofErr w:type="spellStart"/>
            <w:r w:rsidRPr="00F5307E">
              <w:rPr>
                <w:lang w:val="fr-CH"/>
              </w:rPr>
              <w:t>nicht</w:t>
            </w:r>
            <w:proofErr w:type="spellEnd"/>
            <w:r w:rsidRPr="00F5307E">
              <w:rPr>
                <w:lang w:val="fr-CH"/>
              </w:rPr>
              <w:t xml:space="preserve"> </w:t>
            </w:r>
            <w:proofErr w:type="spellStart"/>
            <w:r w:rsidRPr="00F5307E">
              <w:rPr>
                <w:lang w:val="fr-CH"/>
              </w:rPr>
              <w:t>funktional</w:t>
            </w:r>
            <w:proofErr w:type="spellEnd"/>
            <w:r w:rsidRPr="00F5307E">
              <w:rPr>
                <w:lang w:val="fr-CH"/>
              </w:rPr>
              <w:t>)</w:t>
            </w:r>
          </w:p>
          <w:p w14:paraId="474217BC" w14:textId="1403DF1C" w:rsidR="00E04EA3" w:rsidRPr="00B25D67" w:rsidRDefault="00F3423A" w:rsidP="00E04EA3">
            <w:proofErr w:type="spellStart"/>
            <w:r>
              <w:t>Use</w:t>
            </w:r>
            <w:proofErr w:type="spellEnd"/>
            <w:r>
              <w:t xml:space="preserve"> Cases im Brief-Format</w:t>
            </w:r>
          </w:p>
        </w:tc>
      </w:tr>
    </w:tbl>
    <w:p w14:paraId="2F03C8F5" w14:textId="482EAABF" w:rsidR="00E04EA3" w:rsidRPr="00B25D67" w:rsidRDefault="00F3423A" w:rsidP="00E04EA3">
      <w:pPr>
        <w:pStyle w:val="berschrift4"/>
      </w:pPr>
      <w:r>
        <w:t>MS4 Ende Elaboration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04EA3" w:rsidRPr="00B25D67" w14:paraId="11535E16" w14:textId="77777777" w:rsidTr="00F3423A">
        <w:tc>
          <w:tcPr>
            <w:tcW w:w="1809" w:type="dxa"/>
          </w:tcPr>
          <w:p w14:paraId="43DA3688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256AE802" w14:textId="77777777" w:rsidR="00E04EA3" w:rsidRPr="00B25D67" w:rsidRDefault="00E04EA3" w:rsidP="00E04EA3">
            <w:r w:rsidRPr="00B25D67">
              <w:t>Noch offen</w:t>
            </w:r>
          </w:p>
        </w:tc>
      </w:tr>
      <w:tr w:rsidR="00E04EA3" w:rsidRPr="00B25D67" w14:paraId="6C784DE6" w14:textId="77777777" w:rsidTr="00F3423A">
        <w:tc>
          <w:tcPr>
            <w:tcW w:w="1809" w:type="dxa"/>
          </w:tcPr>
          <w:p w14:paraId="464D1ECD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5754D4E6" w14:textId="282AAF3D" w:rsidR="00E04EA3" w:rsidRPr="00B25D67" w:rsidRDefault="00F3423A" w:rsidP="00E04EA3">
            <w:r>
              <w:t xml:space="preserve">Zwischenpräsentation mit </w:t>
            </w:r>
            <w:r w:rsidR="00E04EA3" w:rsidRPr="00B25D67">
              <w:t>Demo eine</w:t>
            </w:r>
            <w:r>
              <w:t>s Architekturprototypen, Review</w:t>
            </w:r>
          </w:p>
        </w:tc>
      </w:tr>
      <w:tr w:rsidR="00E04EA3" w:rsidRPr="00B25D67" w14:paraId="4BB33A0A" w14:textId="77777777" w:rsidTr="00F3423A">
        <w:tc>
          <w:tcPr>
            <w:tcW w:w="1809" w:type="dxa"/>
          </w:tcPr>
          <w:p w14:paraId="5E51624B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7392F382" w14:textId="2E16E74E" w:rsidR="00F3423A" w:rsidRDefault="00F30621" w:rsidP="00E04EA3">
            <w:r>
              <w:t xml:space="preserve">Main </w:t>
            </w:r>
            <w:proofErr w:type="spellStart"/>
            <w:r w:rsidR="00F3423A">
              <w:t>Use</w:t>
            </w:r>
            <w:proofErr w:type="spellEnd"/>
            <w:r w:rsidR="00F3423A">
              <w:t xml:space="preserve"> Cases im </w:t>
            </w:r>
            <w:proofErr w:type="spellStart"/>
            <w:r w:rsidR="00F3423A">
              <w:t>Fully-Dressed</w:t>
            </w:r>
            <w:proofErr w:type="spellEnd"/>
            <w:r w:rsidR="00F3423A">
              <w:t xml:space="preserve"> Format</w:t>
            </w:r>
          </w:p>
          <w:p w14:paraId="77DB818B" w14:textId="3B05A436" w:rsidR="00970D00" w:rsidRDefault="00970D00" w:rsidP="00E04EA3">
            <w:r>
              <w:t>Evaluationsdokumente</w:t>
            </w:r>
          </w:p>
          <w:p w14:paraId="7334CD41" w14:textId="4FD40872" w:rsidR="00E04EA3" w:rsidRPr="00B25D67" w:rsidRDefault="00F3423A" w:rsidP="00E04EA3">
            <w:r>
              <w:t>Architektur Prototyp</w:t>
            </w:r>
          </w:p>
        </w:tc>
      </w:tr>
    </w:tbl>
    <w:p w14:paraId="4276BBED" w14:textId="2CB870A4" w:rsidR="00E04EA3" w:rsidRPr="00B25D67" w:rsidRDefault="00F3423A" w:rsidP="00E04EA3">
      <w:pPr>
        <w:pStyle w:val="berschrift4"/>
      </w:pPr>
      <w:r>
        <w:t>MS5 Architektur/</w:t>
      </w:r>
      <w:r w:rsidR="00E04EA3" w:rsidRPr="00B25D67">
        <w:t>Design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04EA3" w:rsidRPr="00B25D67" w14:paraId="577A640D" w14:textId="77777777" w:rsidTr="001E1DD7">
        <w:tc>
          <w:tcPr>
            <w:tcW w:w="1809" w:type="dxa"/>
          </w:tcPr>
          <w:p w14:paraId="58429D6A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0E9DD17D" w14:textId="77777777" w:rsidR="00E04EA3" w:rsidRPr="00B25D67" w:rsidRDefault="00E04EA3" w:rsidP="00E04EA3">
            <w:r w:rsidRPr="00B25D67">
              <w:t>Noch offen</w:t>
            </w:r>
          </w:p>
        </w:tc>
      </w:tr>
      <w:tr w:rsidR="00E04EA3" w:rsidRPr="00B25D67" w14:paraId="1FF236F6" w14:textId="77777777" w:rsidTr="001E1DD7">
        <w:tc>
          <w:tcPr>
            <w:tcW w:w="1809" w:type="dxa"/>
          </w:tcPr>
          <w:p w14:paraId="0D5D370B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4E8D5B3E" w14:textId="6AFB6499" w:rsidR="00E04EA3" w:rsidRPr="00B25D67" w:rsidRDefault="00E04EA3" w:rsidP="00E04EA3">
            <w:r w:rsidRPr="00B25D67">
              <w:t>Review von Architektur/Desi</w:t>
            </w:r>
            <w:r w:rsidR="001E1DD7">
              <w:t>gn und Architekturdokumentation</w:t>
            </w:r>
          </w:p>
        </w:tc>
      </w:tr>
      <w:tr w:rsidR="00E04EA3" w:rsidRPr="00B25D67" w14:paraId="7DFEEE25" w14:textId="77777777" w:rsidTr="001E1DD7">
        <w:tc>
          <w:tcPr>
            <w:tcW w:w="1809" w:type="dxa"/>
          </w:tcPr>
          <w:p w14:paraId="2A334240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0B8164A6" w14:textId="7D83ED80" w:rsidR="00E04EA3" w:rsidRPr="00B25D67" w:rsidRDefault="001E1DD7" w:rsidP="001E1DD7">
            <w:r>
              <w:t>Beta Release für grössere Tests</w:t>
            </w:r>
            <w:r w:rsidR="004919E4">
              <w:t xml:space="preserve"> mit Usern</w:t>
            </w:r>
          </w:p>
        </w:tc>
      </w:tr>
    </w:tbl>
    <w:p w14:paraId="6A287FF5" w14:textId="6F8EFCE9" w:rsidR="004919E4" w:rsidRDefault="004919E4" w:rsidP="004919E4">
      <w:pPr>
        <w:pStyle w:val="berschrift4"/>
      </w:pPr>
      <w:r>
        <w:t xml:space="preserve">MS6 Ende </w:t>
      </w:r>
      <w:proofErr w:type="spellStart"/>
      <w:r>
        <w:t>Construction</w:t>
      </w:r>
      <w:proofErr w:type="spellEnd"/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4919E4" w:rsidRPr="00B25D67" w14:paraId="06F50007" w14:textId="77777777" w:rsidTr="001E1DD7">
        <w:tc>
          <w:tcPr>
            <w:tcW w:w="1809" w:type="dxa"/>
          </w:tcPr>
          <w:p w14:paraId="6158558B" w14:textId="77777777" w:rsidR="004919E4" w:rsidRPr="00B25D67" w:rsidRDefault="004919E4" w:rsidP="005C1A66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14D693E9" w14:textId="77777777" w:rsidR="004919E4" w:rsidRPr="00B25D67" w:rsidRDefault="004919E4" w:rsidP="005C1A66">
            <w:r w:rsidRPr="00B25D67">
              <w:t>Noch offen</w:t>
            </w:r>
          </w:p>
        </w:tc>
      </w:tr>
      <w:tr w:rsidR="004919E4" w:rsidRPr="00B25D67" w14:paraId="5EE7D987" w14:textId="77777777" w:rsidTr="001E1DD7">
        <w:tc>
          <w:tcPr>
            <w:tcW w:w="1809" w:type="dxa"/>
          </w:tcPr>
          <w:p w14:paraId="000ED0BB" w14:textId="77777777" w:rsidR="004919E4" w:rsidRPr="00B25D67" w:rsidRDefault="004919E4" w:rsidP="005C1A66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3C13CE8D" w14:textId="493B4155" w:rsidR="004919E4" w:rsidRPr="00B25D67" w:rsidRDefault="004919E4" w:rsidP="005C1A66">
            <w:r>
              <w:t>Implementierung fertig</w:t>
            </w:r>
          </w:p>
        </w:tc>
      </w:tr>
      <w:tr w:rsidR="004919E4" w:rsidRPr="00B25D67" w14:paraId="50E837F9" w14:textId="77777777" w:rsidTr="001E1DD7">
        <w:tc>
          <w:tcPr>
            <w:tcW w:w="1809" w:type="dxa"/>
          </w:tcPr>
          <w:p w14:paraId="7F90F5DE" w14:textId="77777777" w:rsidR="004919E4" w:rsidRPr="00B25D67" w:rsidRDefault="004919E4" w:rsidP="005C1A66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77354014" w14:textId="2E25EF4F" w:rsidR="004919E4" w:rsidRPr="00B25D67" w:rsidRDefault="004919E4" w:rsidP="005C1A66">
            <w:r>
              <w:t xml:space="preserve">Release </w:t>
            </w:r>
            <w:proofErr w:type="spellStart"/>
            <w:r>
              <w:t>Candidate</w:t>
            </w:r>
            <w:proofErr w:type="spellEnd"/>
            <w:r>
              <w:t xml:space="preserve"> 1</w:t>
            </w:r>
          </w:p>
        </w:tc>
      </w:tr>
    </w:tbl>
    <w:p w14:paraId="084828CD" w14:textId="465FC04B" w:rsidR="00E04EA3" w:rsidRPr="00B25D67" w:rsidRDefault="00C72BA8" w:rsidP="00E04EA3">
      <w:pPr>
        <w:pStyle w:val="berschrift4"/>
      </w:pPr>
      <w:r>
        <w:t>MS7</w:t>
      </w:r>
      <w:r w:rsidR="00E04EA3" w:rsidRPr="00B25D67">
        <w:t xml:space="preserve"> Schlusspräsentation und Abgabe</w:t>
      </w:r>
    </w:p>
    <w:tbl>
      <w:tblPr>
        <w:tblStyle w:val="Tabellenraster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28"/>
      </w:tblGrid>
      <w:tr w:rsidR="00E04EA3" w:rsidRPr="00B25D67" w14:paraId="19B3393F" w14:textId="77777777" w:rsidTr="001E1DD7">
        <w:tc>
          <w:tcPr>
            <w:tcW w:w="1809" w:type="dxa"/>
          </w:tcPr>
          <w:p w14:paraId="3F154066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Termin</w:t>
            </w:r>
          </w:p>
        </w:tc>
        <w:tc>
          <w:tcPr>
            <w:tcW w:w="7828" w:type="dxa"/>
          </w:tcPr>
          <w:p w14:paraId="2D5464FE" w14:textId="77777777" w:rsidR="00E04EA3" w:rsidRPr="00B25D67" w:rsidRDefault="00E04EA3" w:rsidP="00E04EA3">
            <w:r w:rsidRPr="00B25D67">
              <w:t>Noch offen</w:t>
            </w:r>
          </w:p>
        </w:tc>
      </w:tr>
      <w:tr w:rsidR="00E04EA3" w:rsidRPr="00B25D67" w14:paraId="7CA8C4EE" w14:textId="77777777" w:rsidTr="001E1DD7">
        <w:tc>
          <w:tcPr>
            <w:tcW w:w="1809" w:type="dxa"/>
          </w:tcPr>
          <w:p w14:paraId="0BA7D89E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Beschreibung</w:t>
            </w:r>
          </w:p>
        </w:tc>
        <w:tc>
          <w:tcPr>
            <w:tcW w:w="7828" w:type="dxa"/>
          </w:tcPr>
          <w:p w14:paraId="14F10064" w14:textId="7F40543C" w:rsidR="00E04EA3" w:rsidRPr="00B25D67" w:rsidRDefault="00E04EA3" w:rsidP="00E04EA3">
            <w:r w:rsidRPr="00B25D67">
              <w:t>Prä</w:t>
            </w:r>
            <w:r w:rsidR="001E1DD7">
              <w:t>sentation und Demo der Software</w:t>
            </w:r>
          </w:p>
        </w:tc>
      </w:tr>
      <w:tr w:rsidR="00E04EA3" w:rsidRPr="00B25D67" w14:paraId="3FABF3E1" w14:textId="77777777" w:rsidTr="001E1DD7">
        <w:tc>
          <w:tcPr>
            <w:tcW w:w="1809" w:type="dxa"/>
          </w:tcPr>
          <w:p w14:paraId="7197DF09" w14:textId="77777777" w:rsidR="00E04EA3" w:rsidRPr="00B25D67" w:rsidRDefault="00E04EA3" w:rsidP="00E04EA3">
            <w:pPr>
              <w:rPr>
                <w:b/>
              </w:rPr>
            </w:pPr>
            <w:r w:rsidRPr="00B25D67">
              <w:rPr>
                <w:b/>
              </w:rPr>
              <w:t>Work Products</w:t>
            </w:r>
          </w:p>
        </w:tc>
        <w:tc>
          <w:tcPr>
            <w:tcW w:w="7828" w:type="dxa"/>
          </w:tcPr>
          <w:p w14:paraId="24EE1E90" w14:textId="77777777" w:rsidR="001E1DD7" w:rsidRDefault="001E1DD7" w:rsidP="001E1DD7">
            <w:r>
              <w:t>Produkt</w:t>
            </w:r>
            <w:r w:rsidR="00E04EA3" w:rsidRPr="00B25D67">
              <w:t xml:space="preserve"> (Package)</w:t>
            </w:r>
          </w:p>
          <w:p w14:paraId="6A5450C8" w14:textId="5E174072" w:rsidR="00E04EA3" w:rsidRPr="00B25D67" w:rsidRDefault="00E04EA3" w:rsidP="001E1DD7">
            <w:r w:rsidRPr="00B25D67">
              <w:t>Projekt-Dokumentation</w:t>
            </w:r>
          </w:p>
        </w:tc>
      </w:tr>
    </w:tbl>
    <w:p w14:paraId="77BE1B83" w14:textId="77777777" w:rsidR="003B2FE8" w:rsidRDefault="003B2FE8" w:rsidP="003B2FE8">
      <w:pPr>
        <w:pStyle w:val="berschrift2"/>
        <w:numPr>
          <w:ilvl w:val="0"/>
          <w:numId w:val="0"/>
        </w:numPr>
      </w:pPr>
    </w:p>
    <w:p w14:paraId="4D217B54" w14:textId="77777777" w:rsidR="003B2FE8" w:rsidRDefault="003B2FE8">
      <w:pPr>
        <w:rPr>
          <w:color w:val="548DD4" w:themeColor="text2" w:themeTint="99"/>
          <w:sz w:val="32"/>
          <w:szCs w:val="32"/>
        </w:rPr>
      </w:pPr>
      <w:r>
        <w:br w:type="page"/>
      </w:r>
    </w:p>
    <w:p w14:paraId="28B5452E" w14:textId="53325631" w:rsidR="00A34DFD" w:rsidRPr="00B25D67" w:rsidRDefault="00A34DFD" w:rsidP="00A34DFD">
      <w:pPr>
        <w:pStyle w:val="berschrift2"/>
      </w:pPr>
      <w:bookmarkStart w:id="26" w:name="_Toc318812216"/>
      <w:r w:rsidRPr="00B25D67">
        <w:lastRenderedPageBreak/>
        <w:t>Besprechungen</w:t>
      </w:r>
      <w:r w:rsidR="00C16CF2">
        <w:t xml:space="preserve"> und Iterationsplanung</w:t>
      </w:r>
      <w:bookmarkEnd w:id="26"/>
    </w:p>
    <w:p w14:paraId="444B4F3A" w14:textId="1AA52BBE" w:rsidR="001239E1" w:rsidRDefault="00BB7E9A" w:rsidP="00F43857">
      <w:r>
        <w:t xml:space="preserve">Eine </w:t>
      </w:r>
      <w:r w:rsidR="0039699E" w:rsidRPr="00B25D67">
        <w:t xml:space="preserve">Besprechung </w:t>
      </w:r>
      <w:r>
        <w:t xml:space="preserve">ist </w:t>
      </w:r>
      <w:r w:rsidR="0039699E" w:rsidRPr="00B25D67">
        <w:t xml:space="preserve">jeweils an </w:t>
      </w:r>
      <w:r w:rsidR="00161109">
        <w:t>Montagnachmittagen</w:t>
      </w:r>
      <w:r w:rsidR="0039699E" w:rsidRPr="00B25D67">
        <w:t xml:space="preserve"> um 13:00 geplant. Zu diesem Zeitpunkt sind alle Projektmitarbeitenden a</w:t>
      </w:r>
      <w:r w:rsidR="001239E1">
        <w:t xml:space="preserve">n der HSR anwesend. Ziel ist es, gegenseitig </w:t>
      </w:r>
      <w:r w:rsidR="0039699E" w:rsidRPr="00B25D67">
        <w:t>über den aktuellen Stand seiner Task</w:t>
      </w:r>
      <w:r w:rsidR="001239E1">
        <w:t>s</w:t>
      </w:r>
      <w:r w:rsidR="0039699E" w:rsidRPr="00B25D67">
        <w:t xml:space="preserve"> zu informieren und allfällige Probleme kurz im Plenum anzusprechen und entsprechend der agilen E</w:t>
      </w:r>
      <w:r w:rsidR="001239E1">
        <w:t xml:space="preserve">ntwicklung darauf zu reagieren. </w:t>
      </w:r>
      <w:r w:rsidR="001239E1" w:rsidRPr="001239E1">
        <w:t xml:space="preserve">Mögliche Reaktionen sind </w:t>
      </w:r>
      <w:proofErr w:type="spellStart"/>
      <w:r w:rsidR="009A364C">
        <w:t>Neup</w:t>
      </w:r>
      <w:r w:rsidR="001239E1">
        <w:t>riorisierung</w:t>
      </w:r>
      <w:proofErr w:type="spellEnd"/>
      <w:r w:rsidR="001239E1" w:rsidRPr="001239E1">
        <w:t xml:space="preserve"> von Tickets und Korrekturen von Aufwandschätzungen</w:t>
      </w:r>
      <w:r w:rsidR="001239E1">
        <w:t xml:space="preserve"> und gegenseitiges Review bez. Unterstützung</w:t>
      </w:r>
      <w:r w:rsidR="001239E1" w:rsidRPr="00B25D67">
        <w:t>.</w:t>
      </w:r>
      <w:r w:rsidR="009A364C">
        <w:t xml:space="preserve"> </w:t>
      </w:r>
      <w:r w:rsidR="009A364C" w:rsidRPr="00B25D67">
        <w:t xml:space="preserve">Fragen die sich durch Code Reviews ergeben </w:t>
      </w:r>
      <w:r w:rsidR="009A364C">
        <w:t xml:space="preserve">werden </w:t>
      </w:r>
      <w:r w:rsidR="009A364C" w:rsidRPr="00B25D67">
        <w:t>gemeinsam beantwortet – jede</w:t>
      </w:r>
      <w:r w:rsidR="009A364C">
        <w:t>r weiss so über jeden Teilbereich und den Stand des Projektes Bescheid.</w:t>
      </w:r>
    </w:p>
    <w:p w14:paraId="44550603" w14:textId="3243E81E" w:rsidR="00C16CF2" w:rsidRDefault="009A364C" w:rsidP="00F43857">
      <w:r>
        <w:t>Am jeweils ersten Montag einer Iteration findet zudem die ausführliche Iterationsplanung statt</w:t>
      </w:r>
      <w:r w:rsidR="00BB7E9A" w:rsidRPr="001239E1">
        <w:t>.</w:t>
      </w:r>
    </w:p>
    <w:p w14:paraId="4911A0BB" w14:textId="672971C7" w:rsidR="00B338CA" w:rsidRDefault="00B338CA" w:rsidP="00F43857">
      <w:r>
        <w:t>In dieser Planungssi</w:t>
      </w:r>
      <w:r w:rsidR="00C16CF2">
        <w:t>tzung wird folgendes jeweils in einem Protokoll festgehalten:</w:t>
      </w:r>
    </w:p>
    <w:p w14:paraId="44500EFC" w14:textId="09E53582" w:rsidR="00B338CA" w:rsidRDefault="00B338CA" w:rsidP="00B338CA">
      <w:pPr>
        <w:pStyle w:val="Listenabsatz"/>
        <w:numPr>
          <w:ilvl w:val="0"/>
          <w:numId w:val="29"/>
        </w:numPr>
      </w:pPr>
      <w:r>
        <w:t xml:space="preserve">Aufnahme IST Zustand der letzten Iteration. Was wurde Erreicht. </w:t>
      </w:r>
      <w:r w:rsidR="001239E1">
        <w:t>(</w:t>
      </w:r>
      <w:r>
        <w:t xml:space="preserve">Screenshot aus </w:t>
      </w:r>
      <w:proofErr w:type="spellStart"/>
      <w:r>
        <w:t>Redmine</w:t>
      </w:r>
      <w:proofErr w:type="spellEnd"/>
      <w:r w:rsidR="001239E1">
        <w:t>.)</w:t>
      </w:r>
    </w:p>
    <w:p w14:paraId="5A532A9E" w14:textId="39427433" w:rsidR="00B338CA" w:rsidRDefault="00B338CA" w:rsidP="00B338CA">
      <w:pPr>
        <w:pStyle w:val="Listenabsatz"/>
        <w:numPr>
          <w:ilvl w:val="0"/>
          <w:numId w:val="29"/>
        </w:numPr>
      </w:pPr>
      <w:r>
        <w:t>Aufnahme aufgetretene Probleme Abweichungen in der abgeschlossenen Iteration</w:t>
      </w:r>
      <w:r w:rsidR="001239E1">
        <w:t>.</w:t>
      </w:r>
    </w:p>
    <w:p w14:paraId="3E503A34" w14:textId="2D316C20" w:rsidR="001239E1" w:rsidRDefault="00B338CA" w:rsidP="008F6C48">
      <w:pPr>
        <w:pStyle w:val="Listenabsatz"/>
        <w:numPr>
          <w:ilvl w:val="0"/>
          <w:numId w:val="29"/>
        </w:numPr>
      </w:pPr>
      <w:r>
        <w:t>Planung S</w:t>
      </w:r>
      <w:r w:rsidR="00C120DF">
        <w:t>OLL</w:t>
      </w:r>
      <w:r>
        <w:t xml:space="preserve"> für die</w:t>
      </w:r>
      <w:r w:rsidR="00C16CF2">
        <w:t xml:space="preserve"> nächste</w:t>
      </w:r>
      <w:r>
        <w:t xml:space="preserve"> Iteration. Priorisierung Tickets. Zuteilung der Tickets. </w:t>
      </w:r>
      <w:r w:rsidR="001239E1">
        <w:rPr>
          <w:sz w:val="20"/>
        </w:rPr>
        <w:t>(</w:t>
      </w:r>
      <w:r>
        <w:t xml:space="preserve">Screenshot aus </w:t>
      </w:r>
      <w:proofErr w:type="spellStart"/>
      <w:r>
        <w:t>Redmine</w:t>
      </w:r>
      <w:proofErr w:type="spellEnd"/>
      <w:r w:rsidR="001239E1">
        <w:t>.)</w:t>
      </w:r>
    </w:p>
    <w:p w14:paraId="58B566CA" w14:textId="4CAD00DB" w:rsidR="00A34DFD" w:rsidRPr="00B25D67" w:rsidRDefault="001239E1" w:rsidP="001239E1">
      <w:r>
        <w:br w:type="page"/>
      </w:r>
    </w:p>
    <w:p w14:paraId="26D5A772" w14:textId="77777777" w:rsidR="00A34DFD" w:rsidRPr="00B25D67" w:rsidRDefault="00A34DFD" w:rsidP="00A34DFD">
      <w:pPr>
        <w:pStyle w:val="berschrift1"/>
      </w:pPr>
      <w:bookmarkStart w:id="27" w:name="_Toc318812217"/>
      <w:r w:rsidRPr="00B25D67">
        <w:lastRenderedPageBreak/>
        <w:t>Risikomanagement</w:t>
      </w:r>
      <w:bookmarkEnd w:id="27"/>
    </w:p>
    <w:p w14:paraId="6D858FFC" w14:textId="77777777" w:rsidR="00A34DFD" w:rsidRDefault="00A34DFD" w:rsidP="00A34DFD">
      <w:pPr>
        <w:pStyle w:val="berschrift2"/>
      </w:pPr>
      <w:bookmarkStart w:id="28" w:name="_Toc318812218"/>
      <w:r w:rsidRPr="00B25D67">
        <w:t>Risiken</w:t>
      </w:r>
      <w:bookmarkEnd w:id="28"/>
    </w:p>
    <w:p w14:paraId="36D45DA8" w14:textId="4871C870" w:rsidR="00A47903" w:rsidRPr="00A47903" w:rsidRDefault="00A47903" w:rsidP="00A47903">
      <w:r>
        <w:t>Die technis</w:t>
      </w:r>
      <w:r w:rsidR="001239E1">
        <w:t>chen Risiken werden im Dokument</w:t>
      </w:r>
      <w:r w:rsidR="00447DCF">
        <w:t xml:space="preserve"> </w:t>
      </w:r>
      <w:r w:rsidR="00447DCF" w:rsidRPr="00447DCF">
        <w:rPr>
          <w:i/>
        </w:rPr>
        <w:t>TechnischeRisiken.xlsx</w:t>
      </w:r>
      <w:r>
        <w:t xml:space="preserve"> beschrieben und gewichtet.</w:t>
      </w:r>
    </w:p>
    <w:p w14:paraId="4E6CFBF6" w14:textId="77777777" w:rsidR="00A34DFD" w:rsidRDefault="00A34DFD" w:rsidP="00A34DFD">
      <w:pPr>
        <w:pStyle w:val="berschrift2"/>
      </w:pPr>
      <w:bookmarkStart w:id="29" w:name="_Toc318812219"/>
      <w:r w:rsidRPr="00B25D67">
        <w:t>Umgang mit Risiken</w:t>
      </w:r>
      <w:bookmarkEnd w:id="29"/>
    </w:p>
    <w:p w14:paraId="2E4A8D1B" w14:textId="4CC37E74" w:rsidR="002447F7" w:rsidRDefault="00A47903">
      <w:r>
        <w:t xml:space="preserve">Die Risiken werden während der Elaboration Phase laufend neu bewertet. In der </w:t>
      </w:r>
      <w:proofErr w:type="spellStart"/>
      <w:r>
        <w:t>Construction</w:t>
      </w:r>
      <w:proofErr w:type="spellEnd"/>
      <w:r>
        <w:t xml:space="preserve"> Phase werden die Risiken </w:t>
      </w:r>
      <w:r w:rsidR="002447F7">
        <w:t xml:space="preserve">jeweils </w:t>
      </w:r>
      <w:r>
        <w:t>in die Iterationsbesprechungen einfliessen und die Massnahmen werden neu bewertetet.</w:t>
      </w:r>
    </w:p>
    <w:p w14:paraId="1FDD384C" w14:textId="7715853C" w:rsidR="002447F7" w:rsidRDefault="002447F7"/>
    <w:p w14:paraId="7D140133" w14:textId="77777777" w:rsidR="00A34DFD" w:rsidRDefault="00A34DFD" w:rsidP="00A34DFD">
      <w:pPr>
        <w:pStyle w:val="berschrift1"/>
      </w:pPr>
      <w:bookmarkStart w:id="30" w:name="_Toc318812220"/>
      <w:r w:rsidRPr="00B25D67">
        <w:t>Arbeitspakete</w:t>
      </w:r>
      <w:bookmarkEnd w:id="30"/>
    </w:p>
    <w:p w14:paraId="70D6FF02" w14:textId="6973A32D" w:rsidR="00A47903" w:rsidRDefault="00A47903" w:rsidP="00A47903">
      <w:r>
        <w:t xml:space="preserve">Die Arbeitspakete werden in </w:t>
      </w:r>
      <w:proofErr w:type="spellStart"/>
      <w:r>
        <w:t>Redmine</w:t>
      </w:r>
      <w:proofErr w:type="spellEnd"/>
      <w:r>
        <w:t xml:space="preserve"> angelegt und gepflegt. </w:t>
      </w:r>
    </w:p>
    <w:p w14:paraId="1447D4A9" w14:textId="4805C0A0" w:rsidR="00A47903" w:rsidRDefault="00A47903" w:rsidP="00A47903">
      <w:r>
        <w:t xml:space="preserve">Die </w:t>
      </w:r>
      <w:proofErr w:type="spellStart"/>
      <w:r>
        <w:t>Redmine</w:t>
      </w:r>
      <w:proofErr w:type="spellEnd"/>
      <w:r>
        <w:t xml:space="preserve"> Instanz für das Projekt findet sich unter </w:t>
      </w:r>
      <w:hyperlink r:id="rId10" w:history="1">
        <w:r w:rsidRPr="00E75989">
          <w:rPr>
            <w:rStyle w:val="Hyperlink"/>
          </w:rPr>
          <w:t>http://redmine.nusszipfel.com</w:t>
        </w:r>
      </w:hyperlink>
      <w:r w:rsidR="008D30FE">
        <w:t xml:space="preserve">. Der Zugriff ist </w:t>
      </w:r>
      <w:r w:rsidR="00447DCF">
        <w:t xml:space="preserve">anonym </w:t>
      </w:r>
      <w:r w:rsidR="008D30FE">
        <w:t>(nur lesend) und authentifiziert</w:t>
      </w:r>
      <w:r w:rsidR="000F0A32">
        <w:t xml:space="preserve"> (schreibend und lesend)</w:t>
      </w:r>
      <w:r w:rsidR="00447DCF">
        <w:t xml:space="preserve"> möglich</w:t>
      </w:r>
      <w:r w:rsidR="000F0A32">
        <w:t>.</w:t>
      </w:r>
    </w:p>
    <w:p w14:paraId="25F41021" w14:textId="1EA2134C" w:rsidR="00297552" w:rsidRDefault="00297552" w:rsidP="00A47903">
      <w:r>
        <w:t xml:space="preserve">Wir nutzen die gegebenen Werkzeuge von </w:t>
      </w:r>
      <w:proofErr w:type="spellStart"/>
      <w:r>
        <w:t>Redmine</w:t>
      </w:r>
      <w:proofErr w:type="spellEnd"/>
      <w:r>
        <w:t xml:space="preserve"> wie Duplikate, Abhängigkeiten, Ticket-Blockaden etc.</w:t>
      </w:r>
    </w:p>
    <w:p w14:paraId="2F565906" w14:textId="29C49FF0" w:rsidR="00297552" w:rsidRDefault="00297552" w:rsidP="00A47903">
      <w:r>
        <w:t xml:space="preserve">Die Arbeitspakete werden zudem einer Iteration zugewiesen. </w:t>
      </w:r>
    </w:p>
    <w:p w14:paraId="77388BEE" w14:textId="76407E41" w:rsidR="00297552" w:rsidRDefault="00297552" w:rsidP="00A47903">
      <w:r>
        <w:t>Die Eigenschaften der Tickets können laufend angepasst werden. Der Stand wird am Ende der I</w:t>
      </w:r>
      <w:r w:rsidR="00261BE8">
        <w:t>terationen jeweils festgehalten (Screenshot).</w:t>
      </w:r>
    </w:p>
    <w:p w14:paraId="181821F0" w14:textId="33F660D0" w:rsidR="002729F7" w:rsidRDefault="002729F7" w:rsidP="00A47903">
      <w:r>
        <w:t xml:space="preserve">Arbeitspakete sollten nicht zu gross sein, </w:t>
      </w:r>
      <w:r w:rsidR="00283022">
        <w:t>damit man</w:t>
      </w:r>
      <w:r>
        <w:t xml:space="preserve"> den Aufwand seriös schätzen </w:t>
      </w:r>
      <w:r w:rsidR="00283022">
        <w:t>kann</w:t>
      </w:r>
      <w:r>
        <w:t>.</w:t>
      </w:r>
    </w:p>
    <w:p w14:paraId="553C2B56" w14:textId="77777777" w:rsidR="000F0A32" w:rsidRPr="00A47903" w:rsidRDefault="000F0A32" w:rsidP="00A47903"/>
    <w:p w14:paraId="527AF44A" w14:textId="77777777" w:rsidR="00A34DFD" w:rsidRPr="00B25D67" w:rsidRDefault="00A34DFD">
      <w:r w:rsidRPr="00B25D67">
        <w:br w:type="page"/>
      </w:r>
    </w:p>
    <w:p w14:paraId="51FA8A28" w14:textId="77777777" w:rsidR="00A34DFD" w:rsidRPr="00B25D67" w:rsidRDefault="00A34DFD" w:rsidP="00A34DFD">
      <w:pPr>
        <w:pStyle w:val="berschrift1"/>
      </w:pPr>
      <w:bookmarkStart w:id="31" w:name="_Toc318812221"/>
      <w:r w:rsidRPr="00B25D67">
        <w:lastRenderedPageBreak/>
        <w:t>Infrastruktur</w:t>
      </w:r>
      <w:bookmarkEnd w:id="31"/>
    </w:p>
    <w:p w14:paraId="650BA648" w14:textId="22929B5F" w:rsidR="00A826C9" w:rsidRPr="00B25D67" w:rsidRDefault="00DA228B" w:rsidP="00A826C9">
      <w:pPr>
        <w:pStyle w:val="berschrift2"/>
      </w:pPr>
      <w:bookmarkStart w:id="32" w:name="_Toc318812222"/>
      <w:r>
        <w:t>Hardware</w:t>
      </w:r>
      <w:bookmarkEnd w:id="32"/>
    </w:p>
    <w:p w14:paraId="0AF703D5" w14:textId="0D5D3E62" w:rsidR="00A826C9" w:rsidRPr="00B25D67" w:rsidRDefault="00A826C9" w:rsidP="00A47903">
      <w:pPr>
        <w:pStyle w:val="Listenabsatz"/>
        <w:numPr>
          <w:ilvl w:val="0"/>
          <w:numId w:val="30"/>
        </w:numPr>
      </w:pPr>
      <w:r w:rsidRPr="00B25D67">
        <w:t>Private Notebooks aller Proj</w:t>
      </w:r>
      <w:r w:rsidR="00A47903">
        <w:t>ektmitarbeiter als Entwicklungsg</w:t>
      </w:r>
      <w:r w:rsidRPr="00B25D67">
        <w:t>eräte.</w:t>
      </w:r>
    </w:p>
    <w:p w14:paraId="415AB687" w14:textId="463DDF1D" w:rsidR="00A826C9" w:rsidRPr="00B25D67" w:rsidRDefault="00A826C9" w:rsidP="00A47903">
      <w:pPr>
        <w:pStyle w:val="Listenabsatz"/>
        <w:numPr>
          <w:ilvl w:val="0"/>
          <w:numId w:val="30"/>
        </w:numPr>
      </w:pPr>
      <w:r w:rsidRPr="00B25D67">
        <w:t xml:space="preserve">Private </w:t>
      </w:r>
      <w:proofErr w:type="spellStart"/>
      <w:r w:rsidRPr="00B25D67">
        <w:t>Android</w:t>
      </w:r>
      <w:proofErr w:type="spellEnd"/>
      <w:r w:rsidRPr="00B25D67">
        <w:t xml:space="preserve"> Geräte aller Projektmi</w:t>
      </w:r>
      <w:r w:rsidR="00A47903">
        <w:t xml:space="preserve">tarbeiter für </w:t>
      </w:r>
      <w:r w:rsidR="00F86959">
        <w:t xml:space="preserve">das </w:t>
      </w:r>
      <w:proofErr w:type="spellStart"/>
      <w:r w:rsidR="00F86959">
        <w:t>Testing</w:t>
      </w:r>
      <w:proofErr w:type="spellEnd"/>
      <w:r w:rsidR="00F86959">
        <w:t xml:space="preserve"> der </w:t>
      </w:r>
      <w:r w:rsidR="00A47903">
        <w:t>App</w:t>
      </w:r>
      <w:r w:rsidRPr="00B25D67">
        <w:t>.</w:t>
      </w:r>
    </w:p>
    <w:p w14:paraId="50194311" w14:textId="5AE20B81" w:rsidR="00A826C9" w:rsidRDefault="00F86959" w:rsidP="00A47903">
      <w:pPr>
        <w:pStyle w:val="Listenabsatz"/>
        <w:numPr>
          <w:ilvl w:val="0"/>
          <w:numId w:val="30"/>
        </w:numPr>
      </w:pPr>
      <w:r>
        <w:t>Private</w:t>
      </w:r>
      <w:r w:rsidR="00A826C9" w:rsidRPr="00B25D67">
        <w:t xml:space="preserve"> Linux VM auf </w:t>
      </w:r>
      <w:proofErr w:type="spellStart"/>
      <w:r w:rsidR="00A826C9" w:rsidRPr="00B25D67">
        <w:t>Hosted</w:t>
      </w:r>
      <w:proofErr w:type="spellEnd"/>
      <w:r w:rsidR="00A826C9" w:rsidRPr="00B25D67">
        <w:t xml:space="preserve">-Rootserver als </w:t>
      </w:r>
      <w:proofErr w:type="spellStart"/>
      <w:r w:rsidR="00A826C9" w:rsidRPr="00B25D67">
        <w:t>Build</w:t>
      </w:r>
      <w:proofErr w:type="spellEnd"/>
      <w:r w:rsidR="00A826C9" w:rsidRPr="00B25D67">
        <w:t xml:space="preserve">-, Tracking-, und </w:t>
      </w:r>
      <w:proofErr w:type="spellStart"/>
      <w:r w:rsidR="00A826C9" w:rsidRPr="00B25D67">
        <w:t>Test</w:t>
      </w:r>
      <w:r>
        <w:t>ing</w:t>
      </w:r>
      <w:proofErr w:type="spellEnd"/>
      <w:r>
        <w:t>-S</w:t>
      </w:r>
      <w:r w:rsidR="00A826C9" w:rsidRPr="00B25D67">
        <w:t>erver.</w:t>
      </w:r>
    </w:p>
    <w:p w14:paraId="61064BD0" w14:textId="3232F819" w:rsidR="003F3D66" w:rsidRPr="00B25D67" w:rsidRDefault="003F3D66" w:rsidP="003F3D66">
      <w:pPr>
        <w:pStyle w:val="Listenabsatz"/>
        <w:numPr>
          <w:ilvl w:val="0"/>
          <w:numId w:val="30"/>
        </w:numPr>
      </w:pPr>
      <w:r>
        <w:t>Private</w:t>
      </w:r>
      <w:r w:rsidRPr="00B25D67">
        <w:t xml:space="preserve"> Linux VM auf </w:t>
      </w:r>
      <w:proofErr w:type="spellStart"/>
      <w:r w:rsidRPr="00B25D67">
        <w:t>Hosted</w:t>
      </w:r>
      <w:proofErr w:type="spellEnd"/>
      <w:r w:rsidRPr="00B25D67">
        <w:t xml:space="preserve">-Rootserver als </w:t>
      </w:r>
      <w:r>
        <w:t>Live-S</w:t>
      </w:r>
      <w:r w:rsidRPr="00B25D67">
        <w:t>erver.</w:t>
      </w:r>
    </w:p>
    <w:p w14:paraId="671575E2" w14:textId="17569162" w:rsidR="00A826C9" w:rsidRPr="00B25D67" w:rsidRDefault="00A826C9" w:rsidP="00A826C9">
      <w:pPr>
        <w:pStyle w:val="Listenabsatz"/>
        <w:numPr>
          <w:ilvl w:val="0"/>
          <w:numId w:val="30"/>
        </w:numPr>
      </w:pPr>
      <w:r w:rsidRPr="00B25D67">
        <w:t xml:space="preserve">Netzwerk und </w:t>
      </w:r>
      <w:r w:rsidR="00DA228B" w:rsidRPr="00B25D67">
        <w:t>Infrastruktur</w:t>
      </w:r>
      <w:r w:rsidRPr="00B25D67">
        <w:t xml:space="preserve"> der HSR.</w:t>
      </w:r>
    </w:p>
    <w:p w14:paraId="0238E5EB" w14:textId="67C08BE2" w:rsidR="00A826C9" w:rsidRPr="00B25D67" w:rsidRDefault="00DA228B" w:rsidP="00A826C9">
      <w:pPr>
        <w:pStyle w:val="berschrift2"/>
      </w:pPr>
      <w:bookmarkStart w:id="33" w:name="_Toc318812223"/>
      <w:r>
        <w:t>Software/Tools</w:t>
      </w:r>
      <w:bookmarkEnd w:id="33"/>
    </w:p>
    <w:p w14:paraId="762CB2CB" w14:textId="61A740D5" w:rsidR="00A826C9" w:rsidRPr="00B25D67" w:rsidRDefault="00DA228B" w:rsidP="00DA228B">
      <w:pPr>
        <w:pStyle w:val="Listenabsatz"/>
        <w:numPr>
          <w:ilvl w:val="0"/>
          <w:numId w:val="31"/>
        </w:numPr>
      </w:pPr>
      <w:r>
        <w:t xml:space="preserve">IDE: </w:t>
      </w:r>
      <w:proofErr w:type="spellStart"/>
      <w:r>
        <w:t>Eclipse</w:t>
      </w:r>
      <w:proofErr w:type="spellEnd"/>
      <w:r>
        <w:t xml:space="preserve"> mit </w:t>
      </w:r>
      <w:proofErr w:type="spellStart"/>
      <w:r>
        <w:t>Adroid</w:t>
      </w:r>
      <w:proofErr w:type="spellEnd"/>
      <w:r>
        <w:t xml:space="preserve"> SDK</w:t>
      </w:r>
      <w:r w:rsidR="00F86959">
        <w:t xml:space="preserve">, diverse </w:t>
      </w:r>
      <w:proofErr w:type="spellStart"/>
      <w:r w:rsidR="00F86959">
        <w:t>Plugins</w:t>
      </w:r>
      <w:proofErr w:type="spellEnd"/>
      <w:r w:rsidR="00F86959">
        <w:t xml:space="preserve"> zur </w:t>
      </w:r>
      <w:r w:rsidR="00B304C1">
        <w:t>Sicherstellung</w:t>
      </w:r>
      <w:r w:rsidR="00F86959">
        <w:t xml:space="preserve"> der Code-Qualität</w:t>
      </w:r>
    </w:p>
    <w:p w14:paraId="33B54456" w14:textId="5A24B2B1" w:rsidR="00A826C9" w:rsidRPr="00B25D67" w:rsidRDefault="00DA228B" w:rsidP="00DA228B">
      <w:pPr>
        <w:pStyle w:val="Listenabsatz"/>
        <w:numPr>
          <w:ilvl w:val="0"/>
          <w:numId w:val="31"/>
        </w:numPr>
      </w:pPr>
      <w:proofErr w:type="spellStart"/>
      <w:r>
        <w:t>Sourcecode</w:t>
      </w:r>
      <w:proofErr w:type="spellEnd"/>
      <w:r>
        <w:t xml:space="preserve"> Verwaltung: GIT (</w:t>
      </w:r>
      <w:proofErr w:type="spellStart"/>
      <w:r>
        <w:t>Github</w:t>
      </w:r>
      <w:proofErr w:type="spellEnd"/>
      <w:r>
        <w:t>)</w:t>
      </w:r>
    </w:p>
    <w:p w14:paraId="58D8933D" w14:textId="253EA982" w:rsidR="00A826C9" w:rsidRPr="00B25D67" w:rsidRDefault="00DA228B" w:rsidP="00DA228B">
      <w:pPr>
        <w:pStyle w:val="Listenabsatz"/>
        <w:numPr>
          <w:ilvl w:val="0"/>
          <w:numId w:val="31"/>
        </w:numPr>
      </w:pPr>
      <w:proofErr w:type="spellStart"/>
      <w:r>
        <w:t>Build</w:t>
      </w:r>
      <w:proofErr w:type="spellEnd"/>
      <w:r>
        <w:t>-Server: Jenkins</w:t>
      </w:r>
    </w:p>
    <w:p w14:paraId="6E8CBB98" w14:textId="5DB95EFF" w:rsidR="00A826C9" w:rsidRPr="00B25D67" w:rsidRDefault="00DA228B" w:rsidP="00DA228B">
      <w:pPr>
        <w:pStyle w:val="Listenabsatz"/>
        <w:numPr>
          <w:ilvl w:val="0"/>
          <w:numId w:val="31"/>
        </w:numPr>
      </w:pPr>
      <w:r>
        <w:t xml:space="preserve">Tracking: </w:t>
      </w:r>
      <w:proofErr w:type="spellStart"/>
      <w:r>
        <w:t>Redmine</w:t>
      </w:r>
      <w:proofErr w:type="spellEnd"/>
    </w:p>
    <w:p w14:paraId="385CB841" w14:textId="6BCA98D3" w:rsidR="00EB299A" w:rsidRDefault="00DA228B" w:rsidP="00EB299A">
      <w:pPr>
        <w:pStyle w:val="Listenabsatz"/>
        <w:numPr>
          <w:ilvl w:val="0"/>
          <w:numId w:val="31"/>
        </w:numPr>
      </w:pPr>
      <w:r>
        <w:t xml:space="preserve">RDBMS: </w:t>
      </w:r>
      <w:proofErr w:type="spellStart"/>
      <w:r w:rsidR="00A826C9" w:rsidRPr="00B25D67">
        <w:t>PostgreSQL</w:t>
      </w:r>
      <w:proofErr w:type="spellEnd"/>
    </w:p>
    <w:p w14:paraId="4058CEB4" w14:textId="27AF6521" w:rsidR="00DA228B" w:rsidRPr="00B25D67" w:rsidRDefault="00DA228B" w:rsidP="00DA228B">
      <w:pPr>
        <w:pStyle w:val="berschrift2"/>
      </w:pPr>
      <w:bookmarkStart w:id="34" w:name="_Toc318812224"/>
      <w:r>
        <w:t>Räumlichkeiten</w:t>
      </w:r>
      <w:bookmarkEnd w:id="34"/>
    </w:p>
    <w:p w14:paraId="5288A7E8" w14:textId="013EFFF3" w:rsidR="00A826C9" w:rsidRPr="00B25D67" w:rsidRDefault="00A826C9" w:rsidP="00A826C9">
      <w:r w:rsidRPr="00B25D67">
        <w:t>Die Projekt</w:t>
      </w:r>
      <w:r w:rsidR="00F86959">
        <w:t>entwicklung, die Projektplanung</w:t>
      </w:r>
      <w:r w:rsidRPr="00B25D67">
        <w:t xml:space="preserve"> sowie die Sitzungen werden grundsätzlich </w:t>
      </w:r>
      <w:r w:rsidR="002F06B4" w:rsidRPr="00B25D67">
        <w:t>in den Räumlichkeiten der HSR durch</w:t>
      </w:r>
      <w:r w:rsidRPr="00B25D67">
        <w:t>geführt. Voraussichtlich wird ein Teil der Produktentwicklung in privaten Räumlichkeiten durch</w:t>
      </w:r>
      <w:r w:rsidR="002F06B4" w:rsidRPr="00B25D67">
        <w:t>g</w:t>
      </w:r>
      <w:r w:rsidR="00DA228B">
        <w:t>eführt</w:t>
      </w:r>
      <w:r w:rsidR="007E018F">
        <w:t xml:space="preserve"> werden</w:t>
      </w:r>
      <w:r w:rsidR="00DA228B">
        <w:t>.</w:t>
      </w:r>
    </w:p>
    <w:p w14:paraId="58DD7F9C" w14:textId="16B3D080" w:rsidR="00A826C9" w:rsidRPr="00B25D67" w:rsidRDefault="00DA228B" w:rsidP="00A826C9">
      <w:pPr>
        <w:pStyle w:val="berschrift2"/>
      </w:pPr>
      <w:bookmarkStart w:id="35" w:name="_Toc318812225"/>
      <w:r>
        <w:t>Kommunikationsmittel</w:t>
      </w:r>
      <w:bookmarkEnd w:id="35"/>
    </w:p>
    <w:p w14:paraId="44756F45" w14:textId="1660A8E0" w:rsidR="00A826C9" w:rsidRPr="00B25D67" w:rsidRDefault="00A826C9" w:rsidP="00A826C9">
      <w:r w:rsidRPr="00B25D67">
        <w:t>Bevorzugt wird die direkte Kommunikation</w:t>
      </w:r>
      <w:r w:rsidR="00FD0027">
        <w:t>. Weitere</w:t>
      </w:r>
      <w:r w:rsidRPr="00B25D67">
        <w:t xml:space="preserve"> verwendete Kommunikationsmittel sind:</w:t>
      </w:r>
    </w:p>
    <w:p w14:paraId="683A7D9C" w14:textId="77777777" w:rsidR="00A826C9" w:rsidRPr="00B25D67" w:rsidRDefault="00A826C9" w:rsidP="00F86959">
      <w:pPr>
        <w:pStyle w:val="Listenabsatz"/>
        <w:numPr>
          <w:ilvl w:val="0"/>
          <w:numId w:val="35"/>
        </w:numPr>
      </w:pPr>
      <w:r w:rsidRPr="00B25D67">
        <w:t>Email</w:t>
      </w:r>
    </w:p>
    <w:p w14:paraId="26F1B7D1" w14:textId="77777777" w:rsidR="00A826C9" w:rsidRPr="00B25D67" w:rsidRDefault="00A826C9" w:rsidP="00F86959">
      <w:pPr>
        <w:pStyle w:val="Listenabsatz"/>
        <w:numPr>
          <w:ilvl w:val="0"/>
          <w:numId w:val="35"/>
        </w:numPr>
      </w:pPr>
      <w:r w:rsidRPr="00B25D67">
        <w:t>Skype</w:t>
      </w:r>
    </w:p>
    <w:p w14:paraId="7EA8BE4B" w14:textId="2225A737" w:rsidR="00A826C9" w:rsidRDefault="00A826C9" w:rsidP="00F86959">
      <w:pPr>
        <w:pStyle w:val="Listenabsatz"/>
        <w:numPr>
          <w:ilvl w:val="0"/>
          <w:numId w:val="35"/>
        </w:numPr>
      </w:pPr>
      <w:proofErr w:type="spellStart"/>
      <w:r w:rsidRPr="00B25D67">
        <w:t>Redmine</w:t>
      </w:r>
      <w:proofErr w:type="spellEnd"/>
      <w:r w:rsidRPr="00B25D67">
        <w:t xml:space="preserve"> (Wiki und Kommentare)</w:t>
      </w:r>
    </w:p>
    <w:p w14:paraId="51C5B183" w14:textId="5E3D51BF" w:rsidR="00F86959" w:rsidRPr="00B25D67" w:rsidRDefault="00F86959" w:rsidP="00F86959">
      <w:pPr>
        <w:pStyle w:val="Listenabsatz"/>
        <w:numPr>
          <w:ilvl w:val="0"/>
          <w:numId w:val="35"/>
        </w:numPr>
      </w:pPr>
      <w:r>
        <w:t>http://minutes.io (Protokolle)</w:t>
      </w:r>
    </w:p>
    <w:p w14:paraId="099E948C" w14:textId="77777777" w:rsidR="00A34DFD" w:rsidRPr="00B25D67" w:rsidRDefault="00A34DFD">
      <w:r w:rsidRPr="00B25D67">
        <w:br w:type="page"/>
      </w:r>
    </w:p>
    <w:p w14:paraId="23B57EA0" w14:textId="77777777" w:rsidR="00A34DFD" w:rsidRPr="00B25D67" w:rsidRDefault="00A34DFD" w:rsidP="00A34DFD">
      <w:pPr>
        <w:pStyle w:val="berschrift1"/>
      </w:pPr>
      <w:bookmarkStart w:id="36" w:name="_Toc318812226"/>
      <w:r w:rsidRPr="00B25D67">
        <w:lastRenderedPageBreak/>
        <w:t>Qualitätsmassnahmen</w:t>
      </w:r>
      <w:bookmarkEnd w:id="36"/>
    </w:p>
    <w:p w14:paraId="75FAA677" w14:textId="77777777" w:rsidR="00A34DFD" w:rsidRDefault="00A34DFD" w:rsidP="00A34DFD">
      <w:pPr>
        <w:pStyle w:val="berschrift2"/>
      </w:pPr>
      <w:bookmarkStart w:id="37" w:name="_Toc318812227"/>
      <w:r w:rsidRPr="00B25D67">
        <w:t>Dokumentation</w:t>
      </w:r>
      <w:bookmarkEnd w:id="37"/>
    </w:p>
    <w:p w14:paraId="502514E1" w14:textId="599FAC6E" w:rsidR="00A6735C" w:rsidRDefault="00A6735C" w:rsidP="00A6735C">
      <w:r>
        <w:t xml:space="preserve">Die Dokumentation wird laufend aktualisiert und bei jeder Iterationsbesprechung auf Vollständigkeit geprüft. Die Dokumentation wird im </w:t>
      </w:r>
      <w:proofErr w:type="spellStart"/>
      <w:r>
        <w:t>Git</w:t>
      </w:r>
      <w:proofErr w:type="spellEnd"/>
      <w:r>
        <w:t>-Repository abgelegt.</w:t>
      </w:r>
    </w:p>
    <w:p w14:paraId="5DA6EECC" w14:textId="7D843F86" w:rsidR="00A6735C" w:rsidRDefault="00F86959" w:rsidP="00A6735C">
      <w:r>
        <w:t>Sie</w:t>
      </w:r>
      <w:r w:rsidR="00A6735C">
        <w:t xml:space="preserve"> wird wi</w:t>
      </w:r>
      <w:r w:rsidR="00DB0A3A">
        <w:t>e</w:t>
      </w:r>
      <w:r w:rsidR="00A6735C">
        <w:t xml:space="preserve"> der Rest des Projektes mit Hilfe von </w:t>
      </w:r>
      <w:proofErr w:type="spellStart"/>
      <w:r w:rsidR="00A6735C">
        <w:t>Redmine</w:t>
      </w:r>
      <w:proofErr w:type="spellEnd"/>
      <w:r w:rsidR="00A6735C">
        <w:t xml:space="preserve"> Tickets und Akt</w:t>
      </w:r>
      <w:r>
        <w:t xml:space="preserve">ivitäten verwaltet und </w:t>
      </w:r>
      <w:proofErr w:type="spellStart"/>
      <w:r w:rsidR="00161109">
        <w:t>tracked</w:t>
      </w:r>
      <w:proofErr w:type="spellEnd"/>
      <w:r w:rsidR="00A6735C">
        <w:t>.</w:t>
      </w:r>
    </w:p>
    <w:p w14:paraId="4F9A3753" w14:textId="3273D444" w:rsidR="00F86959" w:rsidRDefault="00F86959" w:rsidP="00A6735C">
      <w:r>
        <w:t xml:space="preserve">Die Dokumentation wird mit Latex </w:t>
      </w:r>
      <w:r w:rsidR="00F36558">
        <w:t>erstellt</w:t>
      </w:r>
      <w:r w:rsidR="00B304C1">
        <w:t xml:space="preserve"> und </w:t>
      </w:r>
      <w:r w:rsidR="00677F2F">
        <w:t>durch den</w:t>
      </w:r>
      <w:r w:rsidR="00B304C1">
        <w:t xml:space="preserve"> </w:t>
      </w:r>
      <w:proofErr w:type="spellStart"/>
      <w:r w:rsidR="00B304C1">
        <w:t>Buildservers</w:t>
      </w:r>
      <w:proofErr w:type="spellEnd"/>
      <w:r w:rsidR="00B304C1">
        <w:t xml:space="preserve"> regelmässig kompiliert</w:t>
      </w:r>
      <w:r w:rsidR="00677F2F">
        <w:t>, um immer eine aktuelle Version verfügbar zu haben</w:t>
      </w:r>
      <w:r w:rsidR="00B304C1">
        <w:t>.</w:t>
      </w:r>
    </w:p>
    <w:p w14:paraId="40C6020D" w14:textId="77777777" w:rsidR="00B304C1" w:rsidRDefault="00B304C1" w:rsidP="00A6735C"/>
    <w:p w14:paraId="2CB5FD39" w14:textId="29237190" w:rsidR="00B304C1" w:rsidRPr="00A6735C" w:rsidRDefault="00B304C1" w:rsidP="00A6735C">
      <w:r>
        <w:t xml:space="preserve">Für die </w:t>
      </w:r>
      <w:proofErr w:type="spellStart"/>
      <w:r>
        <w:t>Source</w:t>
      </w:r>
      <w:r w:rsidR="005C0A1F">
        <w:t>code</w:t>
      </w:r>
      <w:proofErr w:type="spellEnd"/>
      <w:r w:rsidR="005C0A1F">
        <w:t>-</w:t>
      </w:r>
      <w:r>
        <w:t>Doku</w:t>
      </w:r>
      <w:r w:rsidR="005C0A1F">
        <w:t xml:space="preserve">mentation wird </w:t>
      </w:r>
      <w:proofErr w:type="spellStart"/>
      <w:r w:rsidR="005C0A1F">
        <w:t>JavaDoc</w:t>
      </w:r>
      <w:proofErr w:type="spellEnd"/>
      <w:r w:rsidR="005C0A1F">
        <w:t xml:space="preserve"> verwendet. Das Ergebnis</w:t>
      </w:r>
      <w:r>
        <w:t xml:space="preserve"> wird schlussendlich als Teil der API-Dokumentation ausgeliefert.</w:t>
      </w:r>
    </w:p>
    <w:p w14:paraId="0D41396D" w14:textId="77777777" w:rsidR="004821AE" w:rsidRDefault="004821AE" w:rsidP="004821AE">
      <w:pPr>
        <w:pStyle w:val="berschrift2"/>
      </w:pPr>
      <w:bookmarkStart w:id="38" w:name="_Toc318812228"/>
      <w:r w:rsidRPr="00B25D67">
        <w:t>Projektmanagement</w:t>
      </w:r>
      <w:bookmarkEnd w:id="38"/>
    </w:p>
    <w:p w14:paraId="4418B384" w14:textId="1A6E7E89" w:rsidR="00A6735C" w:rsidRDefault="00A6735C" w:rsidP="00A6735C">
      <w:r>
        <w:t>Als Projektmanagement</w:t>
      </w:r>
      <w:r w:rsidR="00432B03">
        <w:t xml:space="preserve"> </w:t>
      </w:r>
      <w:r>
        <w:t xml:space="preserve"> Tool kommt </w:t>
      </w:r>
      <w:proofErr w:type="spellStart"/>
      <w:r>
        <w:t>Redmine</w:t>
      </w:r>
      <w:proofErr w:type="spellEnd"/>
      <w:r>
        <w:t xml:space="preserve"> zum Einsatz. Sämtliche R</w:t>
      </w:r>
      <w:r w:rsidR="00161109">
        <w:t xml:space="preserve">essourcen werden damit </w:t>
      </w:r>
      <w:proofErr w:type="spellStart"/>
      <w:r w:rsidR="00317890">
        <w:t>track</w:t>
      </w:r>
      <w:r w:rsidR="00161109">
        <w:t>ed</w:t>
      </w:r>
      <w:proofErr w:type="spellEnd"/>
      <w:r>
        <w:t xml:space="preserve"> und </w:t>
      </w:r>
      <w:proofErr w:type="spellStart"/>
      <w:r w:rsidR="00161109">
        <w:t>gemanaged</w:t>
      </w:r>
      <w:proofErr w:type="spellEnd"/>
      <w:r>
        <w:t xml:space="preserve">. Die Arbeitspakete werden in </w:t>
      </w:r>
      <w:proofErr w:type="spellStart"/>
      <w:r>
        <w:t>Redmine</w:t>
      </w:r>
      <w:proofErr w:type="spellEnd"/>
      <w:r>
        <w:t xml:space="preserve"> erstellt, priori</w:t>
      </w:r>
      <w:r w:rsidR="00ED7232">
        <w:t>siert, den Teammitgliedern zug</w:t>
      </w:r>
      <w:r>
        <w:t>eteilt und</w:t>
      </w:r>
      <w:r w:rsidR="00161109">
        <w:t xml:space="preserve"> dann</w:t>
      </w:r>
      <w:r>
        <w:t xml:space="preserve"> </w:t>
      </w:r>
      <w:r w:rsidR="00C360A5">
        <w:t>implementiert</w:t>
      </w:r>
      <w:r>
        <w:t>.</w:t>
      </w:r>
    </w:p>
    <w:p w14:paraId="1E99D743" w14:textId="3B8B26AE" w:rsidR="00A6735C" w:rsidRPr="00A6735C" w:rsidRDefault="00894549" w:rsidP="00A6735C">
      <w:r>
        <w:t xml:space="preserve">Die verwendete </w:t>
      </w:r>
      <w:proofErr w:type="spellStart"/>
      <w:r>
        <w:t>Redmine</w:t>
      </w:r>
      <w:proofErr w:type="spellEnd"/>
      <w:r>
        <w:t xml:space="preserve">-Instanz ist öffentlich </w:t>
      </w:r>
      <w:r w:rsidR="00A6735C">
        <w:t xml:space="preserve">unter </w:t>
      </w:r>
      <w:r w:rsidR="00A6735C" w:rsidRPr="00161109">
        <w:t>http://redmine.nusszipfel.com</w:t>
      </w:r>
      <w:r w:rsidR="00A6735C">
        <w:t xml:space="preserve"> erreichbar.</w:t>
      </w:r>
    </w:p>
    <w:p w14:paraId="5D6A2BF9" w14:textId="77777777" w:rsidR="004821AE" w:rsidRDefault="004821AE" w:rsidP="00A34DFD">
      <w:pPr>
        <w:pStyle w:val="berschrift2"/>
      </w:pPr>
      <w:bookmarkStart w:id="39" w:name="_Toc318812229"/>
      <w:r w:rsidRPr="00B25D67">
        <w:t>Entwicklung</w:t>
      </w:r>
      <w:bookmarkEnd w:id="39"/>
    </w:p>
    <w:p w14:paraId="37D0CE18" w14:textId="7E5A5445" w:rsidR="00A6735C" w:rsidRDefault="00A6735C" w:rsidP="00A6735C">
      <w:r>
        <w:t xml:space="preserve">Der </w:t>
      </w:r>
      <w:proofErr w:type="spellStart"/>
      <w:r>
        <w:t>Sourcecode</w:t>
      </w:r>
      <w:proofErr w:type="spellEnd"/>
      <w:r>
        <w:t xml:space="preserve"> wird mit Hilfe von</w:t>
      </w:r>
      <w:r w:rsidR="00161109">
        <w:t xml:space="preserve"> </w:t>
      </w:r>
      <w:proofErr w:type="spellStart"/>
      <w:r w:rsidR="00161109">
        <w:t>Git</w:t>
      </w:r>
      <w:proofErr w:type="spellEnd"/>
      <w:r w:rsidR="00161109">
        <w:t xml:space="preserve"> verwaltet und </w:t>
      </w:r>
      <w:proofErr w:type="spellStart"/>
      <w:r w:rsidR="00161109">
        <w:t>versioniert</w:t>
      </w:r>
      <w:proofErr w:type="spellEnd"/>
      <w:r w:rsidR="003E3D2B">
        <w:t xml:space="preserve">. Als </w:t>
      </w:r>
      <w:r w:rsidR="00082E29">
        <w:t>Hoster für das zentrale</w:t>
      </w:r>
      <w:r w:rsidR="003E3D2B">
        <w:t xml:space="preserve"> Repository wird </w:t>
      </w:r>
      <w:proofErr w:type="spellStart"/>
      <w:r w:rsidR="003E3D2B">
        <w:t>GitHub</w:t>
      </w:r>
      <w:proofErr w:type="spellEnd"/>
      <w:r w:rsidR="003E3D2B">
        <w:t xml:space="preserve"> verwendet. Die Codequalität wird mit Hilfe von Code-Style-Guidelines</w:t>
      </w:r>
      <w:r w:rsidR="00161109">
        <w:t xml:space="preserve"> und entsprechenden </w:t>
      </w:r>
      <w:proofErr w:type="spellStart"/>
      <w:r w:rsidR="00161109">
        <w:t>Plugins</w:t>
      </w:r>
      <w:proofErr w:type="spellEnd"/>
      <w:r w:rsidR="00161109">
        <w:t xml:space="preserve"> in </w:t>
      </w:r>
      <w:r w:rsidR="003E3D2B">
        <w:t xml:space="preserve">der IDE sowie Reviews (siehe Punkt Review) und automatisierten Tests (siehe Punkt Unit </w:t>
      </w:r>
      <w:proofErr w:type="spellStart"/>
      <w:r w:rsidR="003E3D2B">
        <w:t>Testing</w:t>
      </w:r>
      <w:proofErr w:type="spellEnd"/>
      <w:r w:rsidR="003E3D2B">
        <w:t>) sichergestellt.</w:t>
      </w:r>
    </w:p>
    <w:p w14:paraId="5B0E7222" w14:textId="77777777" w:rsidR="00944867" w:rsidRDefault="00944867" w:rsidP="00944867">
      <w:pPr>
        <w:pStyle w:val="berschrift3"/>
      </w:pPr>
      <w:bookmarkStart w:id="40" w:name="_Ref318810250"/>
      <w:bookmarkStart w:id="41" w:name="_Toc318812230"/>
      <w:r w:rsidRPr="00B25D67">
        <w:t>Vorgehen</w:t>
      </w:r>
      <w:bookmarkEnd w:id="40"/>
      <w:bookmarkEnd w:id="41"/>
    </w:p>
    <w:p w14:paraId="543D6C99" w14:textId="7A847375" w:rsidR="00944867" w:rsidRDefault="00944867" w:rsidP="00944867">
      <w:r>
        <w:t>Jedes Teammitglied hat ein lokales Repository</w:t>
      </w:r>
      <w:r w:rsidR="00E24312">
        <w:t>,</w:t>
      </w:r>
      <w:r>
        <w:t xml:space="preserve"> </w:t>
      </w:r>
      <w:r w:rsidR="00E24312">
        <w:t xml:space="preserve">welches </w:t>
      </w:r>
      <w:r w:rsidR="00C506C8">
        <w:t>mittels eines zentralen Servers (</w:t>
      </w:r>
      <w:proofErr w:type="spellStart"/>
      <w:r w:rsidR="00C506C8">
        <w:t>Github</w:t>
      </w:r>
      <w:proofErr w:type="spellEnd"/>
      <w:r w:rsidR="00C506C8">
        <w:t xml:space="preserve">) </w:t>
      </w:r>
      <w:r>
        <w:t>periodisch mit den anderen l</w:t>
      </w:r>
      <w:r w:rsidR="007A48FC">
        <w:t xml:space="preserve">okalen </w:t>
      </w:r>
      <w:proofErr w:type="spellStart"/>
      <w:r w:rsidR="007A48FC">
        <w:t>Repositories</w:t>
      </w:r>
      <w:proofErr w:type="spellEnd"/>
      <w:r w:rsidR="007A48FC">
        <w:t xml:space="preserve"> zusammengef</w:t>
      </w:r>
      <w:r>
        <w:t xml:space="preserve">ührt wird. </w:t>
      </w:r>
      <w:proofErr w:type="spellStart"/>
      <w:r>
        <w:t>Commits</w:t>
      </w:r>
      <w:proofErr w:type="spellEnd"/>
      <w:r>
        <w:t xml:space="preserve"> soll</w:t>
      </w:r>
      <w:r w:rsidR="00C506C8">
        <w:t>t</w:t>
      </w:r>
      <w:r>
        <w:t xml:space="preserve">en </w:t>
      </w:r>
      <w:r w:rsidR="00C506C8">
        <w:t xml:space="preserve">sich </w:t>
      </w:r>
      <w:r>
        <w:t xml:space="preserve">grundsätzlich auf </w:t>
      </w:r>
      <w:proofErr w:type="spellStart"/>
      <w:r>
        <w:t>Redmine</w:t>
      </w:r>
      <w:proofErr w:type="spellEnd"/>
      <w:r>
        <w:t xml:space="preserve">-Tasks </w:t>
      </w:r>
      <w:r w:rsidR="00C506C8">
        <w:t>beziehen</w:t>
      </w:r>
      <w:r>
        <w:t>. Die Commit-Messages werden sorgfältig</w:t>
      </w:r>
      <w:r w:rsidR="00D5438B">
        <w:t xml:space="preserve"> gewählt um möglichst aussagekräftig zu sein</w:t>
      </w:r>
      <w:r>
        <w:t xml:space="preserve">. </w:t>
      </w:r>
    </w:p>
    <w:p w14:paraId="1A70D6C2" w14:textId="5C474493" w:rsidR="00F84E0A" w:rsidRDefault="00F84E0A" w:rsidP="00944867">
      <w:r>
        <w:t xml:space="preserve">Die Feature-Entwicklung wird hauptsächlich in Feature </w:t>
      </w:r>
      <w:proofErr w:type="spellStart"/>
      <w:r>
        <w:t>Branches</w:t>
      </w:r>
      <w:proofErr w:type="spellEnd"/>
      <w:r>
        <w:t xml:space="preserve"> erledigt. </w:t>
      </w:r>
      <w:proofErr w:type="spellStart"/>
      <w:r>
        <w:t>Git</w:t>
      </w:r>
      <w:proofErr w:type="spellEnd"/>
      <w:r>
        <w:t xml:space="preserve"> ist bekannt für </w:t>
      </w:r>
      <w:proofErr w:type="spellStart"/>
      <w:r>
        <w:rPr>
          <w:i/>
        </w:rPr>
        <w:t>cheap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branching</w:t>
      </w:r>
      <w:proofErr w:type="spellEnd"/>
      <w:r>
        <w:t xml:space="preserve">, daher ist das im Gegensatz zu beispielsweise SVN kein Problem. Die Feature </w:t>
      </w:r>
      <w:proofErr w:type="spellStart"/>
      <w:r>
        <w:t>Branches</w:t>
      </w:r>
      <w:proofErr w:type="spellEnd"/>
      <w:r>
        <w:t xml:space="preserve"> werden dann auf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gepushed</w:t>
      </w:r>
      <w:proofErr w:type="spellEnd"/>
      <w:r>
        <w:t xml:space="preserve">. Wenn ein Feature fertig entwickelt ist, wird ein </w:t>
      </w:r>
      <w:proofErr w:type="spellStart"/>
      <w:r>
        <w:t>GIthub</w:t>
      </w:r>
      <w:proofErr w:type="spellEnd"/>
      <w:r>
        <w:t xml:space="preserve"> Pull Request vom Feature </w:t>
      </w:r>
      <w:proofErr w:type="spellStart"/>
      <w:r>
        <w:t>Branch</w:t>
      </w:r>
      <w:proofErr w:type="spellEnd"/>
      <w:r>
        <w:t xml:space="preserve"> auf den Master </w:t>
      </w:r>
      <w:proofErr w:type="spellStart"/>
      <w:r>
        <w:t>Branch</w:t>
      </w:r>
      <w:proofErr w:type="spellEnd"/>
      <w:r>
        <w:t xml:space="preserve"> erstellt. Dieser Pull Request ist eigentlich nichts anderes als ein Ticket, </w:t>
      </w:r>
      <w:r w:rsidR="00FA232C">
        <w:t>an welches Code an</w:t>
      </w:r>
      <w:r>
        <w:t xml:space="preserve">gefügt ist. Der Code kann dann von anderen </w:t>
      </w:r>
      <w:proofErr w:type="spellStart"/>
      <w:r>
        <w:t>reviewed</w:t>
      </w:r>
      <w:proofErr w:type="spellEnd"/>
      <w:r>
        <w:t xml:space="preserve"> und kommentiert werden. Wenn man sich einig ist, dass der Commit gut ist, kann er in den </w:t>
      </w:r>
      <w:r w:rsidRPr="00A918D0">
        <w:rPr>
          <w:i/>
        </w:rPr>
        <w:t>Master</w:t>
      </w:r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gemerged</w:t>
      </w:r>
      <w:proofErr w:type="spellEnd"/>
      <w:r>
        <w:t xml:space="preserve"> werden.</w:t>
      </w:r>
      <w:r w:rsidR="00462E70">
        <w:t xml:space="preserve"> Dieser wird dann auch von Jenkins </w:t>
      </w:r>
      <w:proofErr w:type="spellStart"/>
      <w:r w:rsidR="00462E70">
        <w:t>gebuildet</w:t>
      </w:r>
      <w:proofErr w:type="spellEnd"/>
      <w:r w:rsidR="00462E70">
        <w:t>.</w:t>
      </w:r>
      <w:r w:rsidR="004661CE">
        <w:t xml:space="preserve"> Das erfolgreiche Bestehen von Tests wird vorher mit der lokalen Entwicklungsumgebung sichergestellt.</w:t>
      </w:r>
    </w:p>
    <w:p w14:paraId="6FF6F09B" w14:textId="21E8B1C1" w:rsidR="00C90383" w:rsidRPr="00F84E0A" w:rsidRDefault="00C90383" w:rsidP="00944867">
      <w:r>
        <w:t xml:space="preserve">Ein </w:t>
      </w:r>
      <w:r w:rsidR="00E01884">
        <w:t xml:space="preserve">gutes </w:t>
      </w:r>
      <w:r>
        <w:t xml:space="preserve">Beispiel </w:t>
      </w:r>
      <w:r w:rsidR="000C0E2E">
        <w:t xml:space="preserve">dieses Workflows </w:t>
      </w:r>
      <w:r>
        <w:t xml:space="preserve">findet sich unter </w:t>
      </w:r>
      <w:hyperlink r:id="rId11" w:history="1">
        <w:r w:rsidRPr="00DE4D02">
          <w:rPr>
            <w:rStyle w:val="Hyperlink"/>
          </w:rPr>
          <w:t>https://github.com/django/django/pull/58</w:t>
        </w:r>
      </w:hyperlink>
      <w:r>
        <w:t>.</w:t>
      </w:r>
    </w:p>
    <w:p w14:paraId="78BC8782" w14:textId="77777777" w:rsidR="00944867" w:rsidRDefault="00944867" w:rsidP="00944867">
      <w:pPr>
        <w:pStyle w:val="berschrift3"/>
      </w:pPr>
      <w:bookmarkStart w:id="42" w:name="_Toc318812231"/>
      <w:r w:rsidRPr="00B25D67">
        <w:t>Code Reviews</w:t>
      </w:r>
      <w:bookmarkEnd w:id="42"/>
    </w:p>
    <w:p w14:paraId="73A786E0" w14:textId="4A00B785" w:rsidR="00944867" w:rsidRPr="005B567E" w:rsidRDefault="00944867" w:rsidP="00944867">
      <w:r>
        <w:t>Code Reviews werden</w:t>
      </w:r>
      <w:r w:rsidR="00B6279B">
        <w:t xml:space="preserve"> regelmässig und</w:t>
      </w:r>
      <w:r>
        <w:t xml:space="preserve"> in kurzen Abständen durchgeführt. Grundsätzlich soll jedes Teammitglied Reviews durchführen, die Reviews werden gezielt zwischen den Teammitgliedern abgewechselt.</w:t>
      </w:r>
      <w:r w:rsidR="005B567E">
        <w:t xml:space="preserve"> </w:t>
      </w:r>
      <w:r w:rsidR="00B6279B">
        <w:t>Kein genügend komplexer Commit wird ohne Review in den Master-</w:t>
      </w:r>
      <w:proofErr w:type="spellStart"/>
      <w:r w:rsidR="00B6279B">
        <w:t>Branch</w:t>
      </w:r>
      <w:proofErr w:type="spellEnd"/>
      <w:r w:rsidR="00B6279B">
        <w:t xml:space="preserve"> </w:t>
      </w:r>
      <w:proofErr w:type="spellStart"/>
      <w:r w:rsidR="00B6279B">
        <w:t>gemerged</w:t>
      </w:r>
      <w:proofErr w:type="spellEnd"/>
      <w:r w:rsidR="00B6279B">
        <w:t xml:space="preserve">. </w:t>
      </w:r>
      <w:r w:rsidR="005B567E">
        <w:t xml:space="preserve">Die Reviews werden mittels Pull </w:t>
      </w:r>
      <w:proofErr w:type="spellStart"/>
      <w:r w:rsidR="005B567E">
        <w:t>Requests</w:t>
      </w:r>
      <w:proofErr w:type="spellEnd"/>
      <w:r w:rsidR="005B567E">
        <w:t xml:space="preserve"> durchgeführt (siehe auch </w:t>
      </w:r>
      <w:r w:rsidR="005B567E" w:rsidRPr="00DF79F9">
        <w:t xml:space="preserve">Punkt </w:t>
      </w:r>
      <w:r w:rsidR="005B567E" w:rsidRPr="005B567E">
        <w:fldChar w:fldCharType="begin"/>
      </w:r>
      <w:r w:rsidR="005B567E" w:rsidRPr="00DF79F9">
        <w:instrText xml:space="preserve"> REF _Ref318810250 \r \h  \* MERGEFORMAT </w:instrText>
      </w:r>
      <w:r w:rsidR="005B567E" w:rsidRPr="005B567E">
        <w:fldChar w:fldCharType="separate"/>
      </w:r>
      <w:r w:rsidR="00AE05A0">
        <w:t>8.3.1</w:t>
      </w:r>
      <w:r w:rsidR="00AE05A0" w:rsidRPr="00AE05A0">
        <w:rPr>
          <w:i/>
        </w:rPr>
        <w:t xml:space="preserve"> </w:t>
      </w:r>
      <w:r w:rsidR="005B567E" w:rsidRPr="005B567E">
        <w:rPr>
          <w:i/>
        </w:rPr>
        <w:fldChar w:fldCharType="end"/>
      </w:r>
      <w:r w:rsidR="005B567E">
        <w:t>).</w:t>
      </w:r>
    </w:p>
    <w:p w14:paraId="7CEE3AEE" w14:textId="77777777" w:rsidR="00944867" w:rsidRDefault="00944867" w:rsidP="00944867">
      <w:pPr>
        <w:pStyle w:val="berschrift3"/>
      </w:pPr>
      <w:bookmarkStart w:id="43" w:name="_Toc318812232"/>
      <w:r w:rsidRPr="00B25D67">
        <w:lastRenderedPageBreak/>
        <w:t>Code Style Guidelines</w:t>
      </w:r>
      <w:bookmarkEnd w:id="43"/>
    </w:p>
    <w:p w14:paraId="5AA730F8" w14:textId="74750D88" w:rsidR="00944867" w:rsidRDefault="00944867" w:rsidP="00A6735C">
      <w:r>
        <w:t xml:space="preserve">Zur Sicherstellung der Einhaltung der definierten Code Style Guidelines wird das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Checkstyle verwendet. Grundsätzlich orientieren wir uns an den Oracle Java Code </w:t>
      </w:r>
      <w:proofErr w:type="spellStart"/>
      <w:r>
        <w:t>Conventions</w:t>
      </w:r>
      <w:proofErr w:type="spellEnd"/>
      <w:r>
        <w:t xml:space="preserve"> (</w:t>
      </w:r>
      <w:hyperlink r:id="rId12" w:history="1">
        <w:r w:rsidR="009D12B8" w:rsidRPr="00DE4D02">
          <w:rPr>
            <w:rStyle w:val="Hyperlink"/>
          </w:rPr>
          <w:t>http://www.oracle.com/technetwork/java/codeconv-138413.html</w:t>
        </w:r>
      </w:hyperlink>
      <w:r>
        <w:t>).</w:t>
      </w:r>
    </w:p>
    <w:p w14:paraId="0AF8AD09" w14:textId="33D55F99" w:rsidR="00071852" w:rsidRDefault="00071852" w:rsidP="00071852">
      <w:pPr>
        <w:pStyle w:val="berschrift2"/>
      </w:pPr>
      <w:bookmarkStart w:id="44" w:name="_Toc318812233"/>
      <w:proofErr w:type="spellStart"/>
      <w:r>
        <w:t>Build</w:t>
      </w:r>
      <w:proofErr w:type="spellEnd"/>
      <w:r>
        <w:t xml:space="preserve"> Prozess</w:t>
      </w:r>
      <w:bookmarkEnd w:id="44"/>
    </w:p>
    <w:p w14:paraId="352DA9BC" w14:textId="1B2A2E74" w:rsidR="00071852" w:rsidRDefault="00132E39" w:rsidP="00071852">
      <w:r>
        <w:t>Der Master-</w:t>
      </w:r>
      <w:proofErr w:type="spellStart"/>
      <w:r>
        <w:t>Branch</w:t>
      </w:r>
      <w:proofErr w:type="spellEnd"/>
      <w:r>
        <w:t xml:space="preserve"> des </w:t>
      </w:r>
      <w:proofErr w:type="spellStart"/>
      <w:r>
        <w:t>Repositor</w:t>
      </w:r>
      <w:r w:rsidR="00CA3A3D">
        <w:t>ys</w:t>
      </w:r>
      <w:proofErr w:type="spellEnd"/>
      <w:r w:rsidR="00071852">
        <w:t xml:space="preserve"> wird bei jedem Commit </w:t>
      </w:r>
      <w:proofErr w:type="spellStart"/>
      <w:r w:rsidR="00071852">
        <w:t>gebuildet</w:t>
      </w:r>
      <w:proofErr w:type="spellEnd"/>
      <w:r w:rsidR="00071852">
        <w:t xml:space="preserve">. Somit stellen wir die </w:t>
      </w:r>
      <w:proofErr w:type="spellStart"/>
      <w:r w:rsidR="00071852">
        <w:t>Contin</w:t>
      </w:r>
      <w:r w:rsidR="0096180E">
        <w:t>u</w:t>
      </w:r>
      <w:r w:rsidR="00071852">
        <w:t>ous</w:t>
      </w:r>
      <w:proofErr w:type="spellEnd"/>
      <w:r w:rsidR="00071852">
        <w:t xml:space="preserve"> Integration sicher und </w:t>
      </w:r>
      <w:r w:rsidR="00A97427">
        <w:t>sehen jederzeit das Resultat der Tests sowie die Testabdeckung.</w:t>
      </w:r>
    </w:p>
    <w:p w14:paraId="7E1E4185" w14:textId="76D27760" w:rsidR="00FF0E01" w:rsidRPr="00071852" w:rsidRDefault="00FF0E01" w:rsidP="00071852">
      <w:r>
        <w:t xml:space="preserve">Für einen fehlerhaften Commit definieren wir entsprechende (milde) Strafen, </w:t>
      </w:r>
      <w:proofErr w:type="spellStart"/>
      <w:r>
        <w:t>zB</w:t>
      </w:r>
      <w:proofErr w:type="spellEnd"/>
      <w:r>
        <w:t xml:space="preserve"> </w:t>
      </w:r>
      <w:proofErr w:type="spellStart"/>
      <w:r>
        <w:t>Gipfeli</w:t>
      </w:r>
      <w:proofErr w:type="spellEnd"/>
      <w:r>
        <w:t xml:space="preserve"> kaufen.</w:t>
      </w:r>
    </w:p>
    <w:p w14:paraId="7DCA29E1" w14:textId="77777777" w:rsidR="004821AE" w:rsidRPr="00B25D67" w:rsidRDefault="004821AE" w:rsidP="004821AE">
      <w:pPr>
        <w:pStyle w:val="berschrift2"/>
      </w:pPr>
      <w:bookmarkStart w:id="45" w:name="_Toc318812234"/>
      <w:r w:rsidRPr="00B25D67">
        <w:t>Testen</w:t>
      </w:r>
      <w:bookmarkEnd w:id="45"/>
    </w:p>
    <w:p w14:paraId="586474AD" w14:textId="77777777" w:rsidR="00F51BFD" w:rsidRDefault="00F51BFD" w:rsidP="00F51BFD">
      <w:pPr>
        <w:pStyle w:val="berschrift3"/>
      </w:pPr>
      <w:bookmarkStart w:id="46" w:name="_Toc318812235"/>
      <w:r w:rsidRPr="00B25D67">
        <w:t xml:space="preserve">Unit </w:t>
      </w:r>
      <w:proofErr w:type="spellStart"/>
      <w:r w:rsidRPr="00B25D67">
        <w:t>Testing</w:t>
      </w:r>
      <w:bookmarkEnd w:id="46"/>
      <w:proofErr w:type="spellEnd"/>
    </w:p>
    <w:p w14:paraId="3261436D" w14:textId="39066081" w:rsidR="00F51BFD" w:rsidRDefault="00F51BFD" w:rsidP="00F51BFD">
      <w:r>
        <w:t xml:space="preserve">Unit-Tests werden laufend während der Entwicklung geschrieben. Das Bereitstellen eines Unit-Tests ist integraler Bestandteil eines </w:t>
      </w:r>
      <w:r w:rsidR="00340B03">
        <w:t>Arbeitspaket</w:t>
      </w:r>
      <w:r w:rsidR="008065B7">
        <w:t>e</w:t>
      </w:r>
      <w:r w:rsidR="00340B03">
        <w:t>s</w:t>
      </w:r>
      <w:r>
        <w:t>. Die Tests werden, wie auch der Produkt-</w:t>
      </w:r>
      <w:proofErr w:type="spellStart"/>
      <w:r>
        <w:t>Sourcecode</w:t>
      </w:r>
      <w:proofErr w:type="spellEnd"/>
      <w:r>
        <w:t xml:space="preserve">, mit Hilfe von </w:t>
      </w:r>
      <w:proofErr w:type="spellStart"/>
      <w:r>
        <w:t>Git</w:t>
      </w:r>
      <w:proofErr w:type="spellEnd"/>
      <w:r>
        <w:t xml:space="preserve"> verwaltet und befinden sich im gleichen Repository. Die Test-Abdeckung</w:t>
      </w:r>
      <w:r w:rsidR="008E543A">
        <w:t xml:space="preserve"> werden</w:t>
      </w:r>
      <w:r>
        <w:t xml:space="preserve"> wir einer</w:t>
      </w:r>
      <w:r w:rsidR="007D3B8D">
        <w:t xml:space="preserve">seits in der IDE mit Hilfe von </w:t>
      </w:r>
      <w:proofErr w:type="spellStart"/>
      <w:r w:rsidR="007D3B8D" w:rsidRPr="007D3B8D">
        <w:rPr>
          <w:i/>
        </w:rPr>
        <w:t>EclEmma</w:t>
      </w:r>
      <w:proofErr w:type="spellEnd"/>
      <w:r>
        <w:t xml:space="preserve"> und auf dem </w:t>
      </w:r>
      <w:proofErr w:type="spellStart"/>
      <w:r>
        <w:t>Build</w:t>
      </w:r>
      <w:proofErr w:type="spellEnd"/>
      <w:r>
        <w:t xml:space="preserve">-Server mit </w:t>
      </w:r>
      <w:r w:rsidR="004F34F9">
        <w:t xml:space="preserve">Hilfe eines geeigneten </w:t>
      </w:r>
      <w:proofErr w:type="spellStart"/>
      <w:r w:rsidR="004F34F9">
        <w:t>Plu</w:t>
      </w:r>
      <w:r>
        <w:t>gins</w:t>
      </w:r>
      <w:proofErr w:type="spellEnd"/>
      <w:r>
        <w:t xml:space="preserve"> (wird noch evaluiert) sichergestellt.</w:t>
      </w:r>
      <w:r w:rsidR="003F6420">
        <w:t xml:space="preserve"> Die Tests werden bei jedem Commit in den Master </w:t>
      </w:r>
      <w:proofErr w:type="spellStart"/>
      <w:r w:rsidR="003F6420">
        <w:t>Branch</w:t>
      </w:r>
      <w:proofErr w:type="spellEnd"/>
      <w:r w:rsidR="003F6420">
        <w:t xml:space="preserve"> ausgeführt.</w:t>
      </w:r>
    </w:p>
    <w:p w14:paraId="4FB5A5DB" w14:textId="267370FD" w:rsidR="004821AE" w:rsidRDefault="005524F4" w:rsidP="004821AE">
      <w:pPr>
        <w:pStyle w:val="berschrift3"/>
      </w:pPr>
      <w:bookmarkStart w:id="47" w:name="_Toc318812236"/>
      <w:r>
        <w:t>Integration T</w:t>
      </w:r>
      <w:r w:rsidR="008C377D">
        <w:t>ests</w:t>
      </w:r>
      <w:bookmarkEnd w:id="47"/>
    </w:p>
    <w:p w14:paraId="5DB11003" w14:textId="1E3ECDC9" w:rsidR="008C377D" w:rsidRDefault="008C377D" w:rsidP="008C377D">
      <w:r>
        <w:t xml:space="preserve">Auf dem </w:t>
      </w:r>
      <w:proofErr w:type="spellStart"/>
      <w:r>
        <w:t>Build</w:t>
      </w:r>
      <w:proofErr w:type="spellEnd"/>
      <w:r>
        <w:t>-Server werden</w:t>
      </w:r>
      <w:r w:rsidR="00E479FC">
        <w:t xml:space="preserve"> mithilfe der </w:t>
      </w:r>
      <w:proofErr w:type="spellStart"/>
      <w:r w:rsidR="00E479FC">
        <w:t>Android</w:t>
      </w:r>
      <w:proofErr w:type="spellEnd"/>
      <w:r w:rsidR="00E479FC">
        <w:t xml:space="preserve"> </w:t>
      </w:r>
      <w:proofErr w:type="spellStart"/>
      <w:r w:rsidR="00E479FC">
        <w:t>Testing</w:t>
      </w:r>
      <w:proofErr w:type="spellEnd"/>
      <w:r w:rsidR="00E479FC">
        <w:t xml:space="preserve"> Tools regelmässig Integrationstests durchgeführt.</w:t>
      </w:r>
    </w:p>
    <w:p w14:paraId="2D549874" w14:textId="65093C10" w:rsidR="008C377D" w:rsidRDefault="008C377D" w:rsidP="008C377D">
      <w:pPr>
        <w:pStyle w:val="berschrift3"/>
      </w:pPr>
      <w:bookmarkStart w:id="48" w:name="_Toc318812237"/>
      <w:r>
        <w:t>Systemtests</w:t>
      </w:r>
      <w:bookmarkEnd w:id="48"/>
    </w:p>
    <w:p w14:paraId="3E325E33" w14:textId="6DB4B91B" w:rsidR="008C377D" w:rsidRDefault="008C377D" w:rsidP="008C377D">
      <w:r>
        <w:t>Die Applikation wird regelmässig durch freiwillige Tester getestet. Die Test</w:t>
      </w:r>
      <w:r w:rsidR="00C74798">
        <w:t xml:space="preserve">personen müssen jeweils ein Feedback-Formular </w:t>
      </w:r>
      <w:r>
        <w:t>ausfüllen.</w:t>
      </w:r>
    </w:p>
    <w:p w14:paraId="06A8ABFD" w14:textId="7EA9D43B" w:rsidR="004821AE" w:rsidRPr="00B25D67" w:rsidRDefault="008C377D" w:rsidP="004821AE">
      <w:r>
        <w:t xml:space="preserve">Solche Systemtests werden voraussichtlich nach jeder Iteration der </w:t>
      </w:r>
      <w:proofErr w:type="spellStart"/>
      <w:r>
        <w:t>Construction</w:t>
      </w:r>
      <w:proofErr w:type="spellEnd"/>
      <w:r>
        <w:t xml:space="preserve"> Phase durchgeführt.</w:t>
      </w:r>
      <w:r w:rsidR="00D32121">
        <w:t xml:space="preserve"> Möglicherweise treffen wir uns dazu mit den Testern in gemütlicher Atmosphäre, um ein „</w:t>
      </w:r>
      <w:proofErr w:type="spellStart"/>
      <w:r w:rsidR="00D32121">
        <w:t>APPero</w:t>
      </w:r>
      <w:proofErr w:type="spellEnd"/>
      <w:r w:rsidR="00D32121">
        <w:t>“ durchzuführen.</w:t>
      </w:r>
      <w:r w:rsidR="00795884">
        <w:t xml:space="preserve"> Dies fördert die Motivation und bringt uns direktes Feedback</w:t>
      </w:r>
      <w:r w:rsidR="00190AB5">
        <w:t>.</w:t>
      </w:r>
    </w:p>
    <w:sectPr w:rsidR="004821AE" w:rsidRPr="00B25D67" w:rsidSect="00F30621">
      <w:headerReference w:type="default" r:id="rId13"/>
      <w:footerReference w:type="default" r:id="rId14"/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26A99" w14:textId="77777777" w:rsidR="003E36AD" w:rsidRDefault="003E36AD" w:rsidP="00C35BC8">
      <w:r>
        <w:separator/>
      </w:r>
    </w:p>
  </w:endnote>
  <w:endnote w:type="continuationSeparator" w:id="0">
    <w:p w14:paraId="66694173" w14:textId="77777777" w:rsidR="003E36AD" w:rsidRDefault="003E36AD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C7088" w14:textId="20D2E851" w:rsidR="00022956" w:rsidRPr="00FD5087" w:rsidRDefault="00022956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3E36AD">
      <w:fldChar w:fldCharType="begin"/>
    </w:r>
    <w:r w:rsidR="003E36AD">
      <w:instrText xml:space="preserve"> FILENAME   \* MERGEFORMAT </w:instrText>
    </w:r>
    <w:r w:rsidR="003E36AD">
      <w:fldChar w:fldCharType="separate"/>
    </w:r>
    <w:r w:rsidR="00AE05A0" w:rsidRPr="00AE05A0">
      <w:rPr>
        <w:noProof/>
        <w:color w:val="808080" w:themeColor="background1" w:themeShade="80"/>
      </w:rPr>
      <w:t>Projektplanbieridee.docx</w:t>
    </w:r>
    <w:r w:rsidR="003E36AD">
      <w:rPr>
        <w:noProof/>
        <w:color w:val="808080" w:themeColor="background1" w:themeShade="80"/>
      </w:rPr>
      <w:fldChar w:fldCharType="end"/>
    </w:r>
    <w:r w:rsidRPr="00FD5087">
      <w:rPr>
        <w:color w:val="808080" w:themeColor="background1" w:themeShade="80"/>
      </w:rPr>
      <w:tab/>
      <w:t>Version:</w:t>
    </w:r>
    <w:r w:rsidR="00774C8D">
      <w:rPr>
        <w:color w:val="808080" w:themeColor="background1" w:themeShade="80"/>
      </w:rPr>
      <w:t xml:space="preserve"> 0.4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AE05A0">
      <w:rPr>
        <w:noProof/>
        <w:color w:val="808080" w:themeColor="background1" w:themeShade="80"/>
      </w:rPr>
      <w:t>06.03.2012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AEE95" w14:textId="77777777" w:rsidR="003E36AD" w:rsidRDefault="003E36AD" w:rsidP="00C35BC8">
      <w:r>
        <w:separator/>
      </w:r>
    </w:p>
  </w:footnote>
  <w:footnote w:type="continuationSeparator" w:id="0">
    <w:p w14:paraId="27504BA8" w14:textId="77777777" w:rsidR="003E36AD" w:rsidRDefault="003E36AD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022956" w:rsidRPr="002E1CF7" w14:paraId="7F7A1730" w14:textId="77777777" w:rsidTr="00E44E4F">
      <w:trPr>
        <w:cantSplit/>
      </w:trPr>
      <w:tc>
        <w:tcPr>
          <w:tcW w:w="2055" w:type="dxa"/>
        </w:tcPr>
        <w:p w14:paraId="3FE75CA1" w14:textId="5B628300" w:rsidR="00022956" w:rsidRPr="002E1CF7" w:rsidRDefault="00022956" w:rsidP="00F57F25">
          <w:pPr>
            <w:rPr>
              <w:color w:val="808080" w:themeColor="background1" w:themeShade="80"/>
              <w:sz w:val="52"/>
            </w:rPr>
          </w:pPr>
          <w:r>
            <w:rPr>
              <w:rFonts w:ascii="OCR A Std" w:hAnsi="OCR A Std"/>
              <w:noProof/>
              <w:sz w:val="96"/>
              <w:szCs w:val="96"/>
              <w:lang w:eastAsia="de-CH"/>
            </w:rPr>
            <w:drawing>
              <wp:inline distT="0" distB="0" distL="0" distR="0" wp14:anchorId="6D488957" wp14:editId="656A071E">
                <wp:extent cx="369651" cy="346078"/>
                <wp:effectExtent l="0" t="0" r="0" b="0"/>
                <wp:docPr id="15" name="Grafik 15" descr="C:\Users\chrigi\dropbox\Dropbox\hsr.public\SE2P\pixel.be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rigi\dropbox\Dropbox\hsr.public\SE2P\pixel.be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61" cy="346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29D968F4" w14:textId="2D2C1C80" w:rsidR="00022956" w:rsidRPr="002E1CF7" w:rsidRDefault="00022956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 xml:space="preserve">Software Engineering 2 </w:t>
          </w:r>
          <w:proofErr w:type="spellStart"/>
          <w:r>
            <w:rPr>
              <w:color w:val="808080" w:themeColor="background1" w:themeShade="80"/>
              <w:lang w:val="en-US"/>
            </w:rPr>
            <w:t>Projekt</w:t>
          </w:r>
          <w:proofErr w:type="spellEnd"/>
          <w:r>
            <w:rPr>
              <w:color w:val="808080" w:themeColor="background1" w:themeShade="80"/>
              <w:lang w:val="en-US"/>
            </w:rPr>
            <w:t xml:space="preserve"> Semester 4</w:t>
          </w:r>
        </w:p>
        <w:p w14:paraId="149C11AA" w14:textId="0BFB20FC" w:rsidR="00022956" w:rsidRPr="002E1CF7" w:rsidRDefault="00022956" w:rsidP="00E954D7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proofErr w:type="spellStart"/>
          <w:r>
            <w:rPr>
              <w:color w:val="808080" w:themeColor="background1" w:themeShade="80"/>
              <w:lang w:val="en-US"/>
            </w:rPr>
            <w:t>BierIdee</w:t>
          </w:r>
          <w:proofErr w:type="spellEnd"/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425E6300" w14:textId="77777777" w:rsidR="00022956" w:rsidRPr="002E1CF7" w:rsidRDefault="00022956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AE05A0">
                <w:rPr>
                  <w:noProof/>
                  <w:color w:val="808080" w:themeColor="background1" w:themeShade="80"/>
                  <w:lang w:val="de-DE"/>
                </w:rPr>
                <w:t>3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AE05A0">
                <w:rPr>
                  <w:noProof/>
                  <w:color w:val="808080" w:themeColor="background1" w:themeShade="80"/>
                  <w:lang w:val="de-DE"/>
                </w:rPr>
                <w:t>16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3A08D257" w14:textId="77777777" w:rsidR="00022956" w:rsidRPr="002E1CF7" w:rsidRDefault="00022956" w:rsidP="00F57F25">
          <w:pPr>
            <w:rPr>
              <w:color w:val="808080" w:themeColor="background1" w:themeShade="80"/>
            </w:rPr>
          </w:pPr>
        </w:p>
      </w:tc>
    </w:tr>
  </w:tbl>
  <w:p w14:paraId="09D88680" w14:textId="77777777" w:rsidR="00022956" w:rsidRDefault="0002295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6367B9"/>
    <w:multiLevelType w:val="hybridMultilevel"/>
    <w:tmpl w:val="D938CC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28B6360"/>
    <w:multiLevelType w:val="hybridMultilevel"/>
    <w:tmpl w:val="4FE46D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6">
    <w:nsid w:val="480B00C1"/>
    <w:multiLevelType w:val="hybridMultilevel"/>
    <w:tmpl w:val="516862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B2D09"/>
    <w:multiLevelType w:val="hybridMultilevel"/>
    <w:tmpl w:val="C28885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A41C4F"/>
    <w:multiLevelType w:val="hybridMultilevel"/>
    <w:tmpl w:val="711A5B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1FC4"/>
    <w:multiLevelType w:val="hybridMultilevel"/>
    <w:tmpl w:val="AEEC37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5E7A58"/>
    <w:multiLevelType w:val="hybridMultilevel"/>
    <w:tmpl w:val="A2CC1E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C0156"/>
    <w:multiLevelType w:val="hybridMultilevel"/>
    <w:tmpl w:val="BA6A09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CE7A00"/>
    <w:multiLevelType w:val="hybridMultilevel"/>
    <w:tmpl w:val="4886AC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4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9"/>
  </w:num>
  <w:num w:numId="28">
    <w:abstractNumId w:val="11"/>
  </w:num>
  <w:num w:numId="29">
    <w:abstractNumId w:val="7"/>
  </w:num>
  <w:num w:numId="30">
    <w:abstractNumId w:val="6"/>
  </w:num>
  <w:num w:numId="31">
    <w:abstractNumId w:val="10"/>
  </w:num>
  <w:num w:numId="32">
    <w:abstractNumId w:val="3"/>
  </w:num>
  <w:num w:numId="33">
    <w:abstractNumId w:val="12"/>
  </w:num>
  <w:num w:numId="34">
    <w:abstractNumId w:val="8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03"/>
    <w:rsid w:val="0000179B"/>
    <w:rsid w:val="00014740"/>
    <w:rsid w:val="00016BFA"/>
    <w:rsid w:val="00021B8C"/>
    <w:rsid w:val="00022956"/>
    <w:rsid w:val="00030269"/>
    <w:rsid w:val="00033B03"/>
    <w:rsid w:val="00040B98"/>
    <w:rsid w:val="00054D63"/>
    <w:rsid w:val="00071852"/>
    <w:rsid w:val="00082E29"/>
    <w:rsid w:val="00092317"/>
    <w:rsid w:val="00093CF9"/>
    <w:rsid w:val="000C0E2E"/>
    <w:rsid w:val="000D1F5E"/>
    <w:rsid w:val="000E6D98"/>
    <w:rsid w:val="000F0A32"/>
    <w:rsid w:val="00122C3F"/>
    <w:rsid w:val="001239E1"/>
    <w:rsid w:val="00132E39"/>
    <w:rsid w:val="00151020"/>
    <w:rsid w:val="00161109"/>
    <w:rsid w:val="001771B3"/>
    <w:rsid w:val="00190AB5"/>
    <w:rsid w:val="001A4850"/>
    <w:rsid w:val="001B555C"/>
    <w:rsid w:val="001B5DD4"/>
    <w:rsid w:val="001E1DD7"/>
    <w:rsid w:val="001F513D"/>
    <w:rsid w:val="00230B3D"/>
    <w:rsid w:val="00232C22"/>
    <w:rsid w:val="00243F92"/>
    <w:rsid w:val="00244224"/>
    <w:rsid w:val="002447F7"/>
    <w:rsid w:val="002546B2"/>
    <w:rsid w:val="00254EF3"/>
    <w:rsid w:val="00261BE8"/>
    <w:rsid w:val="002729F7"/>
    <w:rsid w:val="00283022"/>
    <w:rsid w:val="00297552"/>
    <w:rsid w:val="002C2EC3"/>
    <w:rsid w:val="002C560C"/>
    <w:rsid w:val="002E1CF7"/>
    <w:rsid w:val="002E3386"/>
    <w:rsid w:val="002F06B4"/>
    <w:rsid w:val="00302783"/>
    <w:rsid w:val="00311BDF"/>
    <w:rsid w:val="00317890"/>
    <w:rsid w:val="003270DE"/>
    <w:rsid w:val="00340B03"/>
    <w:rsid w:val="0035025A"/>
    <w:rsid w:val="0035049D"/>
    <w:rsid w:val="00371561"/>
    <w:rsid w:val="0038461E"/>
    <w:rsid w:val="00387D7C"/>
    <w:rsid w:val="00391F82"/>
    <w:rsid w:val="0039699E"/>
    <w:rsid w:val="003B2FE8"/>
    <w:rsid w:val="003D61A6"/>
    <w:rsid w:val="003E36AD"/>
    <w:rsid w:val="003E3D2B"/>
    <w:rsid w:val="003F3D66"/>
    <w:rsid w:val="003F6420"/>
    <w:rsid w:val="0040343A"/>
    <w:rsid w:val="00432B03"/>
    <w:rsid w:val="00447DCF"/>
    <w:rsid w:val="00456F9C"/>
    <w:rsid w:val="00462E70"/>
    <w:rsid w:val="004661CE"/>
    <w:rsid w:val="00474AE3"/>
    <w:rsid w:val="004821AE"/>
    <w:rsid w:val="00490F69"/>
    <w:rsid w:val="004919E4"/>
    <w:rsid w:val="00493A61"/>
    <w:rsid w:val="004B16AA"/>
    <w:rsid w:val="004B6DBB"/>
    <w:rsid w:val="004D4498"/>
    <w:rsid w:val="004F34F9"/>
    <w:rsid w:val="004F3746"/>
    <w:rsid w:val="00527AD3"/>
    <w:rsid w:val="00550811"/>
    <w:rsid w:val="005524F4"/>
    <w:rsid w:val="0055425C"/>
    <w:rsid w:val="00576382"/>
    <w:rsid w:val="00577005"/>
    <w:rsid w:val="005B2FE2"/>
    <w:rsid w:val="005B567E"/>
    <w:rsid w:val="005C0A1F"/>
    <w:rsid w:val="005C1A66"/>
    <w:rsid w:val="005C1C8D"/>
    <w:rsid w:val="005C6401"/>
    <w:rsid w:val="005C7F49"/>
    <w:rsid w:val="005D0F15"/>
    <w:rsid w:val="005E5344"/>
    <w:rsid w:val="005E7E2E"/>
    <w:rsid w:val="006034E6"/>
    <w:rsid w:val="00620C2A"/>
    <w:rsid w:val="00621A2F"/>
    <w:rsid w:val="00664F68"/>
    <w:rsid w:val="00677F2F"/>
    <w:rsid w:val="00683071"/>
    <w:rsid w:val="006864A4"/>
    <w:rsid w:val="006E06E6"/>
    <w:rsid w:val="006F21B9"/>
    <w:rsid w:val="006F3E52"/>
    <w:rsid w:val="00710975"/>
    <w:rsid w:val="0072612F"/>
    <w:rsid w:val="00726C48"/>
    <w:rsid w:val="00734909"/>
    <w:rsid w:val="00770DAA"/>
    <w:rsid w:val="00774C8D"/>
    <w:rsid w:val="007907CA"/>
    <w:rsid w:val="00795884"/>
    <w:rsid w:val="007A48FC"/>
    <w:rsid w:val="007B607A"/>
    <w:rsid w:val="007D3B8D"/>
    <w:rsid w:val="007E018F"/>
    <w:rsid w:val="007F58DA"/>
    <w:rsid w:val="008065B7"/>
    <w:rsid w:val="00826A35"/>
    <w:rsid w:val="00843C92"/>
    <w:rsid w:val="00853E67"/>
    <w:rsid w:val="0087172F"/>
    <w:rsid w:val="008804AF"/>
    <w:rsid w:val="00894549"/>
    <w:rsid w:val="008C377D"/>
    <w:rsid w:val="008D01D1"/>
    <w:rsid w:val="008D30FE"/>
    <w:rsid w:val="008D39BA"/>
    <w:rsid w:val="008E1A3E"/>
    <w:rsid w:val="008E543A"/>
    <w:rsid w:val="008F6C48"/>
    <w:rsid w:val="00903BCC"/>
    <w:rsid w:val="00905B54"/>
    <w:rsid w:val="009234C2"/>
    <w:rsid w:val="00923D3F"/>
    <w:rsid w:val="00944867"/>
    <w:rsid w:val="00951F0E"/>
    <w:rsid w:val="0096180E"/>
    <w:rsid w:val="00970D00"/>
    <w:rsid w:val="009739CC"/>
    <w:rsid w:val="009A364C"/>
    <w:rsid w:val="009B02FD"/>
    <w:rsid w:val="009B36E1"/>
    <w:rsid w:val="009B7CF2"/>
    <w:rsid w:val="009D12B8"/>
    <w:rsid w:val="009E4091"/>
    <w:rsid w:val="00A2072C"/>
    <w:rsid w:val="00A21C90"/>
    <w:rsid w:val="00A2640C"/>
    <w:rsid w:val="00A27B2E"/>
    <w:rsid w:val="00A3195F"/>
    <w:rsid w:val="00A33454"/>
    <w:rsid w:val="00A34DFD"/>
    <w:rsid w:val="00A36430"/>
    <w:rsid w:val="00A47903"/>
    <w:rsid w:val="00A54E62"/>
    <w:rsid w:val="00A642A2"/>
    <w:rsid w:val="00A6735C"/>
    <w:rsid w:val="00A826C9"/>
    <w:rsid w:val="00A918D0"/>
    <w:rsid w:val="00A97427"/>
    <w:rsid w:val="00AD5718"/>
    <w:rsid w:val="00AE05A0"/>
    <w:rsid w:val="00B0527C"/>
    <w:rsid w:val="00B20F85"/>
    <w:rsid w:val="00B25D67"/>
    <w:rsid w:val="00B304C1"/>
    <w:rsid w:val="00B338CA"/>
    <w:rsid w:val="00B3682B"/>
    <w:rsid w:val="00B6279B"/>
    <w:rsid w:val="00B72FF4"/>
    <w:rsid w:val="00B73CA7"/>
    <w:rsid w:val="00B860A1"/>
    <w:rsid w:val="00BB7E9A"/>
    <w:rsid w:val="00BC029E"/>
    <w:rsid w:val="00BC0647"/>
    <w:rsid w:val="00BC3A5E"/>
    <w:rsid w:val="00BD6ECC"/>
    <w:rsid w:val="00BF531F"/>
    <w:rsid w:val="00C120DF"/>
    <w:rsid w:val="00C16C2E"/>
    <w:rsid w:val="00C16CF2"/>
    <w:rsid w:val="00C24484"/>
    <w:rsid w:val="00C35BC8"/>
    <w:rsid w:val="00C360A5"/>
    <w:rsid w:val="00C506C8"/>
    <w:rsid w:val="00C51530"/>
    <w:rsid w:val="00C6781B"/>
    <w:rsid w:val="00C70238"/>
    <w:rsid w:val="00C72681"/>
    <w:rsid w:val="00C72BA8"/>
    <w:rsid w:val="00C74798"/>
    <w:rsid w:val="00C87943"/>
    <w:rsid w:val="00C87CAE"/>
    <w:rsid w:val="00C90383"/>
    <w:rsid w:val="00CA3A3D"/>
    <w:rsid w:val="00CC58A4"/>
    <w:rsid w:val="00D07126"/>
    <w:rsid w:val="00D32121"/>
    <w:rsid w:val="00D5164A"/>
    <w:rsid w:val="00D5438B"/>
    <w:rsid w:val="00D5623B"/>
    <w:rsid w:val="00DA228B"/>
    <w:rsid w:val="00DA5688"/>
    <w:rsid w:val="00DB0A3A"/>
    <w:rsid w:val="00DD0936"/>
    <w:rsid w:val="00DD3199"/>
    <w:rsid w:val="00DD41B3"/>
    <w:rsid w:val="00DF79F9"/>
    <w:rsid w:val="00E01884"/>
    <w:rsid w:val="00E02B21"/>
    <w:rsid w:val="00E04EA3"/>
    <w:rsid w:val="00E172E9"/>
    <w:rsid w:val="00E24312"/>
    <w:rsid w:val="00E24738"/>
    <w:rsid w:val="00E27B0A"/>
    <w:rsid w:val="00E34F27"/>
    <w:rsid w:val="00E401C7"/>
    <w:rsid w:val="00E44E4F"/>
    <w:rsid w:val="00E479FC"/>
    <w:rsid w:val="00E51FAB"/>
    <w:rsid w:val="00E5228E"/>
    <w:rsid w:val="00E63215"/>
    <w:rsid w:val="00E7506B"/>
    <w:rsid w:val="00E954D7"/>
    <w:rsid w:val="00EA2900"/>
    <w:rsid w:val="00EB299A"/>
    <w:rsid w:val="00EB49E6"/>
    <w:rsid w:val="00ED7232"/>
    <w:rsid w:val="00EE0020"/>
    <w:rsid w:val="00EE2342"/>
    <w:rsid w:val="00EE7B57"/>
    <w:rsid w:val="00EF23D7"/>
    <w:rsid w:val="00EF3B9E"/>
    <w:rsid w:val="00F30621"/>
    <w:rsid w:val="00F3423A"/>
    <w:rsid w:val="00F3603C"/>
    <w:rsid w:val="00F36558"/>
    <w:rsid w:val="00F3797B"/>
    <w:rsid w:val="00F43857"/>
    <w:rsid w:val="00F51BFD"/>
    <w:rsid w:val="00F5307E"/>
    <w:rsid w:val="00F57F25"/>
    <w:rsid w:val="00F77420"/>
    <w:rsid w:val="00F844D8"/>
    <w:rsid w:val="00F84E0A"/>
    <w:rsid w:val="00F86959"/>
    <w:rsid w:val="00F922F5"/>
    <w:rsid w:val="00FA14C5"/>
    <w:rsid w:val="00FA232C"/>
    <w:rsid w:val="00FD0027"/>
    <w:rsid w:val="00FD0ACC"/>
    <w:rsid w:val="00FD5087"/>
    <w:rsid w:val="00FF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D6A1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254E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BF531F"/>
    <w:pPr>
      <w:keepNext/>
      <w:numPr>
        <w:numId w:val="24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BF531F"/>
    <w:pPr>
      <w:keepNext/>
      <w:numPr>
        <w:ilvl w:val="1"/>
        <w:numId w:val="24"/>
      </w:numPr>
      <w:spacing w:before="240" w:after="60"/>
      <w:ind w:left="0"/>
      <w:outlineLvl w:val="1"/>
    </w:pPr>
    <w:rPr>
      <w:color w:val="548DD4" w:themeColor="text2" w:themeTint="99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F531F"/>
    <w:pPr>
      <w:keepNext/>
      <w:numPr>
        <w:ilvl w:val="2"/>
        <w:numId w:val="24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berschrift4">
    <w:name w:val="heading 4"/>
    <w:basedOn w:val="Standard"/>
    <w:next w:val="Standard"/>
    <w:link w:val="berschrift4Zch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ch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ch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ch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ch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531F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berschrift2Zchn">
    <w:name w:val="Überschrift 2 Zchn"/>
    <w:link w:val="berschrift2"/>
    <w:rsid w:val="00BF531F"/>
    <w:rPr>
      <w:rFonts w:asciiTheme="minorHAnsi" w:hAnsiTheme="minorHAnsi" w:cstheme="minorHAnsi"/>
      <w:color w:val="548DD4" w:themeColor="text2" w:themeTint="99"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BF531F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ch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254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racle.com/technetwork/java/codeconv-138413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jango/django/pull/5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redmine.nusszipfe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Unterlagen\2011%20-%20HS\Semesterarbeit\SEPenv\Formatvorlage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AB07F852-1C14-447A-91E5-74432FE1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Formatvorlage.dotx</Template>
  <TotalTime>0</TotalTime>
  <Pages>1</Pages>
  <Words>2640</Words>
  <Characters>16634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Zurbi</dc:creator>
  <cp:lastModifiedBy>chrigi</cp:lastModifiedBy>
  <cp:revision>140</cp:revision>
  <cp:lastPrinted>2012-03-06T14:48:00Z</cp:lastPrinted>
  <dcterms:created xsi:type="dcterms:W3CDTF">2012-02-28T09:57:00Z</dcterms:created>
  <dcterms:modified xsi:type="dcterms:W3CDTF">2012-03-06T14:52:00Z</dcterms:modified>
</cp:coreProperties>
</file>